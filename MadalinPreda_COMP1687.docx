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941587"/>
        <w:docPartObj>
          <w:docPartGallery w:val="Cover Pages"/>
          <w:docPartUnique/>
        </w:docPartObj>
      </w:sdtPr>
      <w:sdtEndPr/>
      <w:sdtContent>
        <w:p w14:paraId="311D40E1" w14:textId="1B29D1BA" w:rsidR="001A03A9" w:rsidRDefault="001A03A9"/>
        <w:p w14:paraId="514D7C36" w14:textId="1A39A936" w:rsidR="00F83859" w:rsidRDefault="00F83859">
          <w:r>
            <w:rPr>
              <w:noProof/>
            </w:rPr>
            <mc:AlternateContent>
              <mc:Choice Requires="wps">
                <w:drawing>
                  <wp:anchor distT="0" distB="0" distL="114300" distR="114300" simplePos="0" relativeHeight="251659264" behindDoc="0" locked="0" layoutInCell="1" allowOverlap="1" wp14:anchorId="291845C0" wp14:editId="2338A48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H w:val="single" w:sz="12" w:space="0" w:color="9F2936" w:themeColor="accent2"/>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70D60" w14:paraId="7DB8308B" w14:textId="77777777" w:rsidTr="0068130D">
                                  <w:trPr>
                                    <w:trHeight w:val="3808"/>
                                    <w:jc w:val="center"/>
                                  </w:trPr>
                                  <w:tc>
                                    <w:tcPr>
                                      <w:tcW w:w="2568" w:type="pct"/>
                                      <w:vAlign w:val="center"/>
                                    </w:tcPr>
                                    <w:p w14:paraId="36435C5E" w14:textId="77777777" w:rsidR="00D70D60" w:rsidRDefault="00D70D60" w:rsidP="0068130D">
                                      <w:pPr>
                                        <w:jc w:val="right"/>
                                      </w:pPr>
                                    </w:p>
                                    <w:sdt>
                                      <w:sdtPr>
                                        <w:rPr>
                                          <w:b w:val="0"/>
                                          <w:sz w:val="72"/>
                                          <w:szCs w:val="3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13B4FD9" w14:textId="38CF7AF3" w:rsidR="00D70D60" w:rsidRPr="00CA5430" w:rsidRDefault="00D70D60" w:rsidP="00E45D7C">
                                          <w:pPr>
                                            <w:pStyle w:val="NoSpacing"/>
                                            <w:spacing w:line="312" w:lineRule="auto"/>
                                            <w:jc w:val="right"/>
                                            <w:rPr>
                                              <w:caps/>
                                              <w:color w:val="191919" w:themeColor="text1" w:themeTint="E6"/>
                                              <w:sz w:val="240"/>
                                              <w:szCs w:val="72"/>
                                            </w:rPr>
                                          </w:pPr>
                                          <w:r w:rsidRPr="00E45D7C">
                                            <w:rPr>
                                              <w:b w:val="0"/>
                                              <w:sz w:val="72"/>
                                              <w:szCs w:val="30"/>
                                            </w:rPr>
                                            <w:t>COMP-1</w:t>
                                          </w:r>
                                          <w:r w:rsidR="00F548B2">
                                            <w:rPr>
                                              <w:b w:val="0"/>
                                              <w:sz w:val="72"/>
                                              <w:szCs w:val="30"/>
                                            </w:rPr>
                                            <w:t>687</w:t>
                                          </w:r>
                                          <w:r>
                                            <w:rPr>
                                              <w:b w:val="0"/>
                                              <w:sz w:val="72"/>
                                              <w:szCs w:val="30"/>
                                            </w:rPr>
                                            <w:t xml:space="preserve"> </w:t>
                                          </w:r>
                                          <w:r w:rsidR="00F548B2">
                                            <w:rPr>
                                              <w:b w:val="0"/>
                                              <w:sz w:val="72"/>
                                              <w:szCs w:val="30"/>
                                            </w:rPr>
                                            <w:t>Web Application Development</w:t>
                                          </w:r>
                                        </w:p>
                                      </w:sdtContent>
                                    </w:sdt>
                                    <w:p w14:paraId="343B347F" w14:textId="4C3C782C" w:rsidR="00D70D60" w:rsidRDefault="00D70D60" w:rsidP="0068130D">
                                      <w:pPr>
                                        <w:jc w:val="right"/>
                                        <w:rPr>
                                          <w:szCs w:val="24"/>
                                        </w:rPr>
                                      </w:pPr>
                                    </w:p>
                                  </w:tc>
                                  <w:tc>
                                    <w:tcPr>
                                      <w:tcW w:w="2432" w:type="pct"/>
                                      <w:vAlign w:val="center"/>
                                    </w:tcPr>
                                    <w:p w14:paraId="5827C957" w14:textId="20488EAC" w:rsidR="00D70D60" w:rsidRDefault="00131493" w:rsidP="0068130D">
                                      <w:pPr>
                                        <w:rPr>
                                          <w:szCs w:val="24"/>
                                        </w:rPr>
                                      </w:pPr>
                                      <w:proofErr w:type="spellStart"/>
                                      <w:r>
                                        <w:rPr>
                                          <w:color w:val="000000" w:themeColor="text1"/>
                                          <w:szCs w:val="26"/>
                                        </w:rPr>
                                        <w:t>Madalin</w:t>
                                      </w:r>
                                      <w:proofErr w:type="spellEnd"/>
                                      <w:r>
                                        <w:rPr>
                                          <w:color w:val="000000" w:themeColor="text1"/>
                                          <w:szCs w:val="26"/>
                                        </w:rPr>
                                        <w:t xml:space="preserve"> Cristian </w:t>
                                      </w:r>
                                      <w:proofErr w:type="spellStart"/>
                                      <w:r>
                                        <w:rPr>
                                          <w:color w:val="000000" w:themeColor="text1"/>
                                          <w:szCs w:val="26"/>
                                        </w:rPr>
                                        <w:t>Preda</w:t>
                                      </w:r>
                                      <w:proofErr w:type="spellEnd"/>
                                      <w:r>
                                        <w:rPr>
                                          <w:color w:val="000000" w:themeColor="text1"/>
                                          <w:szCs w:val="26"/>
                                        </w:rPr>
                                        <w:t xml:space="preserve"> 000937119</w:t>
                                      </w:r>
                                    </w:p>
                                    <w:p w14:paraId="7AE9FDBD" w14:textId="3A8D8D3B" w:rsidR="00D70D60" w:rsidRDefault="00D70D60" w:rsidP="000F26B6"/>
                                  </w:tc>
                                </w:tr>
                              </w:tbl>
                              <w:p w14:paraId="1E2B527D" w14:textId="77777777" w:rsidR="00D70D60" w:rsidRDefault="00D70D6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91845C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H w:val="single" w:sz="12" w:space="0" w:color="9F2936" w:themeColor="accent2"/>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70D60" w14:paraId="7DB8308B" w14:textId="77777777" w:rsidTr="0068130D">
                            <w:trPr>
                              <w:trHeight w:val="3808"/>
                              <w:jc w:val="center"/>
                            </w:trPr>
                            <w:tc>
                              <w:tcPr>
                                <w:tcW w:w="2568" w:type="pct"/>
                                <w:vAlign w:val="center"/>
                              </w:tcPr>
                              <w:p w14:paraId="36435C5E" w14:textId="77777777" w:rsidR="00D70D60" w:rsidRDefault="00D70D60" w:rsidP="0068130D">
                                <w:pPr>
                                  <w:jc w:val="right"/>
                                </w:pPr>
                              </w:p>
                              <w:sdt>
                                <w:sdtPr>
                                  <w:rPr>
                                    <w:b w:val="0"/>
                                    <w:sz w:val="72"/>
                                    <w:szCs w:val="3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13B4FD9" w14:textId="38CF7AF3" w:rsidR="00D70D60" w:rsidRPr="00CA5430" w:rsidRDefault="00D70D60" w:rsidP="00E45D7C">
                                    <w:pPr>
                                      <w:pStyle w:val="NoSpacing"/>
                                      <w:spacing w:line="312" w:lineRule="auto"/>
                                      <w:jc w:val="right"/>
                                      <w:rPr>
                                        <w:caps/>
                                        <w:color w:val="191919" w:themeColor="text1" w:themeTint="E6"/>
                                        <w:sz w:val="240"/>
                                        <w:szCs w:val="72"/>
                                      </w:rPr>
                                    </w:pPr>
                                    <w:r w:rsidRPr="00E45D7C">
                                      <w:rPr>
                                        <w:b w:val="0"/>
                                        <w:sz w:val="72"/>
                                        <w:szCs w:val="30"/>
                                      </w:rPr>
                                      <w:t>COMP-1</w:t>
                                    </w:r>
                                    <w:r w:rsidR="00F548B2">
                                      <w:rPr>
                                        <w:b w:val="0"/>
                                        <w:sz w:val="72"/>
                                        <w:szCs w:val="30"/>
                                      </w:rPr>
                                      <w:t>687</w:t>
                                    </w:r>
                                    <w:r>
                                      <w:rPr>
                                        <w:b w:val="0"/>
                                        <w:sz w:val="72"/>
                                        <w:szCs w:val="30"/>
                                      </w:rPr>
                                      <w:t xml:space="preserve"> </w:t>
                                    </w:r>
                                    <w:r w:rsidR="00F548B2">
                                      <w:rPr>
                                        <w:b w:val="0"/>
                                        <w:sz w:val="72"/>
                                        <w:szCs w:val="30"/>
                                      </w:rPr>
                                      <w:t>Web Application Development</w:t>
                                    </w:r>
                                  </w:p>
                                </w:sdtContent>
                              </w:sdt>
                              <w:p w14:paraId="343B347F" w14:textId="4C3C782C" w:rsidR="00D70D60" w:rsidRDefault="00D70D60" w:rsidP="0068130D">
                                <w:pPr>
                                  <w:jc w:val="right"/>
                                  <w:rPr>
                                    <w:szCs w:val="24"/>
                                  </w:rPr>
                                </w:pPr>
                              </w:p>
                            </w:tc>
                            <w:tc>
                              <w:tcPr>
                                <w:tcW w:w="2432" w:type="pct"/>
                                <w:vAlign w:val="center"/>
                              </w:tcPr>
                              <w:p w14:paraId="5827C957" w14:textId="20488EAC" w:rsidR="00D70D60" w:rsidRDefault="00131493" w:rsidP="0068130D">
                                <w:pPr>
                                  <w:rPr>
                                    <w:szCs w:val="24"/>
                                  </w:rPr>
                                </w:pPr>
                                <w:proofErr w:type="spellStart"/>
                                <w:r>
                                  <w:rPr>
                                    <w:color w:val="000000" w:themeColor="text1"/>
                                    <w:szCs w:val="26"/>
                                  </w:rPr>
                                  <w:t>Madalin</w:t>
                                </w:r>
                                <w:proofErr w:type="spellEnd"/>
                                <w:r>
                                  <w:rPr>
                                    <w:color w:val="000000" w:themeColor="text1"/>
                                    <w:szCs w:val="26"/>
                                  </w:rPr>
                                  <w:t xml:space="preserve"> Cristian </w:t>
                                </w:r>
                                <w:proofErr w:type="spellStart"/>
                                <w:r>
                                  <w:rPr>
                                    <w:color w:val="000000" w:themeColor="text1"/>
                                    <w:szCs w:val="26"/>
                                  </w:rPr>
                                  <w:t>Preda</w:t>
                                </w:r>
                                <w:proofErr w:type="spellEnd"/>
                                <w:r>
                                  <w:rPr>
                                    <w:color w:val="000000" w:themeColor="text1"/>
                                    <w:szCs w:val="26"/>
                                  </w:rPr>
                                  <w:t xml:space="preserve"> 000937119</w:t>
                                </w:r>
                              </w:p>
                              <w:p w14:paraId="7AE9FDBD" w14:textId="3A8D8D3B" w:rsidR="00D70D60" w:rsidRDefault="00D70D60" w:rsidP="000F26B6"/>
                            </w:tc>
                          </w:tr>
                        </w:tbl>
                        <w:p w14:paraId="1E2B527D" w14:textId="77777777" w:rsidR="00D70D60" w:rsidRDefault="00D70D60"/>
                      </w:txbxContent>
                    </v:textbox>
                    <w10:wrap anchorx="page" anchory="page"/>
                  </v:shape>
                </w:pict>
              </mc:Fallback>
            </mc:AlternateContent>
          </w:r>
          <w:r>
            <w:br w:type="page"/>
          </w:r>
        </w:p>
      </w:sdtContent>
    </w:sdt>
    <w:p w14:paraId="6CE4D00D" w14:textId="2AB3DDB7" w:rsidR="00F232D1" w:rsidRDefault="00F232D1" w:rsidP="00F64678">
      <w:pPr>
        <w:pStyle w:val="Title"/>
      </w:pPr>
      <w:r>
        <w:lastRenderedPageBreak/>
        <w:t>Table of Contents</w:t>
      </w:r>
    </w:p>
    <w:p w14:paraId="210E6E66" w14:textId="77777777"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14:paraId="14185670" w14:textId="6F16BC68" w:rsidR="008F4F7D" w:rsidRDefault="00F64678">
          <w:pPr>
            <w:pStyle w:val="TOC1"/>
            <w:tabs>
              <w:tab w:val="right" w:leader="dot" w:pos="9736"/>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32913273" w:history="1">
            <w:r w:rsidR="008F4F7D" w:rsidRPr="00F91EAF">
              <w:rPr>
                <w:rStyle w:val="Hyperlink"/>
                <w:noProof/>
              </w:rPr>
              <w:t>1 – PART A</w:t>
            </w:r>
            <w:r w:rsidR="008F4F7D">
              <w:rPr>
                <w:noProof/>
                <w:webHidden/>
              </w:rPr>
              <w:tab/>
            </w:r>
            <w:r w:rsidR="008F4F7D">
              <w:rPr>
                <w:noProof/>
                <w:webHidden/>
              </w:rPr>
              <w:fldChar w:fldCharType="begin"/>
            </w:r>
            <w:r w:rsidR="008F4F7D">
              <w:rPr>
                <w:noProof/>
                <w:webHidden/>
              </w:rPr>
              <w:instrText xml:space="preserve"> PAGEREF _Toc32913273 \h </w:instrText>
            </w:r>
            <w:r w:rsidR="008F4F7D">
              <w:rPr>
                <w:noProof/>
                <w:webHidden/>
              </w:rPr>
            </w:r>
            <w:r w:rsidR="008F4F7D">
              <w:rPr>
                <w:noProof/>
                <w:webHidden/>
              </w:rPr>
              <w:fldChar w:fldCharType="separate"/>
            </w:r>
            <w:r w:rsidR="008F4F7D">
              <w:rPr>
                <w:noProof/>
                <w:webHidden/>
              </w:rPr>
              <w:t>2</w:t>
            </w:r>
            <w:r w:rsidR="008F4F7D">
              <w:rPr>
                <w:noProof/>
                <w:webHidden/>
              </w:rPr>
              <w:fldChar w:fldCharType="end"/>
            </w:r>
          </w:hyperlink>
        </w:p>
        <w:p w14:paraId="04B8B945" w14:textId="5F882C23" w:rsidR="008F4F7D" w:rsidRDefault="00BA0330">
          <w:pPr>
            <w:pStyle w:val="TOC2"/>
            <w:tabs>
              <w:tab w:val="left" w:pos="880"/>
              <w:tab w:val="right" w:leader="dot" w:pos="9736"/>
            </w:tabs>
            <w:rPr>
              <w:rFonts w:asciiTheme="minorHAnsi" w:hAnsiTheme="minorHAnsi"/>
              <w:noProof/>
              <w:sz w:val="22"/>
              <w:lang w:val="en-GB" w:eastAsia="en-GB"/>
            </w:rPr>
          </w:pPr>
          <w:hyperlink w:anchor="_Toc32913274" w:history="1">
            <w:r w:rsidR="008F4F7D" w:rsidRPr="00F91EAF">
              <w:rPr>
                <w:rStyle w:val="Hyperlink"/>
                <w:noProof/>
              </w:rPr>
              <w:t>1.1</w:t>
            </w:r>
            <w:r w:rsidR="008F4F7D">
              <w:rPr>
                <w:rFonts w:asciiTheme="minorHAnsi" w:hAnsiTheme="minorHAnsi"/>
                <w:noProof/>
                <w:sz w:val="22"/>
                <w:lang w:val="en-GB" w:eastAsia="en-GB"/>
              </w:rPr>
              <w:tab/>
            </w:r>
            <w:r w:rsidR="008F4F7D" w:rsidRPr="00F91EAF">
              <w:rPr>
                <w:rStyle w:val="Hyperlink"/>
                <w:noProof/>
              </w:rPr>
              <w:t>Group Work Introduction</w:t>
            </w:r>
            <w:r w:rsidR="008F4F7D">
              <w:rPr>
                <w:noProof/>
                <w:webHidden/>
              </w:rPr>
              <w:tab/>
            </w:r>
            <w:r w:rsidR="008F4F7D">
              <w:rPr>
                <w:noProof/>
                <w:webHidden/>
              </w:rPr>
              <w:fldChar w:fldCharType="begin"/>
            </w:r>
            <w:r w:rsidR="008F4F7D">
              <w:rPr>
                <w:noProof/>
                <w:webHidden/>
              </w:rPr>
              <w:instrText xml:space="preserve"> PAGEREF _Toc32913274 \h </w:instrText>
            </w:r>
            <w:r w:rsidR="008F4F7D">
              <w:rPr>
                <w:noProof/>
                <w:webHidden/>
              </w:rPr>
            </w:r>
            <w:r w:rsidR="008F4F7D">
              <w:rPr>
                <w:noProof/>
                <w:webHidden/>
              </w:rPr>
              <w:fldChar w:fldCharType="separate"/>
            </w:r>
            <w:r w:rsidR="008F4F7D">
              <w:rPr>
                <w:noProof/>
                <w:webHidden/>
              </w:rPr>
              <w:t>2</w:t>
            </w:r>
            <w:r w:rsidR="008F4F7D">
              <w:rPr>
                <w:noProof/>
                <w:webHidden/>
              </w:rPr>
              <w:fldChar w:fldCharType="end"/>
            </w:r>
          </w:hyperlink>
        </w:p>
        <w:p w14:paraId="3DA8307B" w14:textId="6A0C866C" w:rsidR="008F4F7D" w:rsidRDefault="00BA0330">
          <w:pPr>
            <w:pStyle w:val="TOC2"/>
            <w:tabs>
              <w:tab w:val="left" w:pos="880"/>
              <w:tab w:val="right" w:leader="dot" w:pos="9736"/>
            </w:tabs>
            <w:rPr>
              <w:rFonts w:asciiTheme="minorHAnsi" w:hAnsiTheme="minorHAnsi"/>
              <w:noProof/>
              <w:sz w:val="22"/>
              <w:lang w:val="en-GB" w:eastAsia="en-GB"/>
            </w:rPr>
          </w:pPr>
          <w:hyperlink w:anchor="_Toc32913275" w:history="1">
            <w:r w:rsidR="008F4F7D" w:rsidRPr="00F91EAF">
              <w:rPr>
                <w:rStyle w:val="Hyperlink"/>
                <w:noProof/>
              </w:rPr>
              <w:t>1.2</w:t>
            </w:r>
            <w:r w:rsidR="008F4F7D">
              <w:rPr>
                <w:rFonts w:asciiTheme="minorHAnsi" w:hAnsiTheme="minorHAnsi"/>
                <w:noProof/>
                <w:sz w:val="22"/>
                <w:lang w:val="en-GB" w:eastAsia="en-GB"/>
              </w:rPr>
              <w:tab/>
            </w:r>
            <w:r w:rsidR="008F4F7D" w:rsidRPr="00F91EAF">
              <w:rPr>
                <w:rStyle w:val="Hyperlink"/>
                <w:noProof/>
              </w:rPr>
              <w:t>Entity Relation Diagram (ERD)</w:t>
            </w:r>
            <w:r w:rsidR="008F4F7D">
              <w:rPr>
                <w:noProof/>
                <w:webHidden/>
              </w:rPr>
              <w:tab/>
            </w:r>
            <w:r w:rsidR="008F4F7D">
              <w:rPr>
                <w:noProof/>
                <w:webHidden/>
              </w:rPr>
              <w:fldChar w:fldCharType="begin"/>
            </w:r>
            <w:r w:rsidR="008F4F7D">
              <w:rPr>
                <w:noProof/>
                <w:webHidden/>
              </w:rPr>
              <w:instrText xml:space="preserve"> PAGEREF _Toc32913275 \h </w:instrText>
            </w:r>
            <w:r w:rsidR="008F4F7D">
              <w:rPr>
                <w:noProof/>
                <w:webHidden/>
              </w:rPr>
            </w:r>
            <w:r w:rsidR="008F4F7D">
              <w:rPr>
                <w:noProof/>
                <w:webHidden/>
              </w:rPr>
              <w:fldChar w:fldCharType="separate"/>
            </w:r>
            <w:r w:rsidR="008F4F7D">
              <w:rPr>
                <w:noProof/>
                <w:webHidden/>
              </w:rPr>
              <w:t>3</w:t>
            </w:r>
            <w:r w:rsidR="008F4F7D">
              <w:rPr>
                <w:noProof/>
                <w:webHidden/>
              </w:rPr>
              <w:fldChar w:fldCharType="end"/>
            </w:r>
          </w:hyperlink>
        </w:p>
        <w:p w14:paraId="7858C329" w14:textId="57328FD6" w:rsidR="008F4F7D" w:rsidRDefault="00BA0330">
          <w:pPr>
            <w:pStyle w:val="TOC2"/>
            <w:tabs>
              <w:tab w:val="left" w:pos="880"/>
              <w:tab w:val="right" w:leader="dot" w:pos="9736"/>
            </w:tabs>
            <w:rPr>
              <w:rFonts w:asciiTheme="minorHAnsi" w:hAnsiTheme="minorHAnsi"/>
              <w:noProof/>
              <w:sz w:val="22"/>
              <w:lang w:val="en-GB" w:eastAsia="en-GB"/>
            </w:rPr>
          </w:pPr>
          <w:hyperlink w:anchor="_Toc32913276" w:history="1">
            <w:r w:rsidR="008F4F7D" w:rsidRPr="00F91EAF">
              <w:rPr>
                <w:rStyle w:val="Hyperlink"/>
                <w:noProof/>
              </w:rPr>
              <w:t>1.3</w:t>
            </w:r>
            <w:r w:rsidR="008F4F7D">
              <w:rPr>
                <w:rFonts w:asciiTheme="minorHAnsi" w:hAnsiTheme="minorHAnsi"/>
                <w:noProof/>
                <w:sz w:val="22"/>
                <w:lang w:val="en-GB" w:eastAsia="en-GB"/>
              </w:rPr>
              <w:tab/>
            </w:r>
            <w:r w:rsidR="008F4F7D" w:rsidRPr="00F91EAF">
              <w:rPr>
                <w:rStyle w:val="Hyperlink"/>
                <w:noProof/>
              </w:rPr>
              <w:t>Architecture Diagram</w:t>
            </w:r>
            <w:r w:rsidR="008F4F7D">
              <w:rPr>
                <w:noProof/>
                <w:webHidden/>
              </w:rPr>
              <w:tab/>
            </w:r>
            <w:r w:rsidR="008F4F7D">
              <w:rPr>
                <w:noProof/>
                <w:webHidden/>
              </w:rPr>
              <w:fldChar w:fldCharType="begin"/>
            </w:r>
            <w:r w:rsidR="008F4F7D">
              <w:rPr>
                <w:noProof/>
                <w:webHidden/>
              </w:rPr>
              <w:instrText xml:space="preserve"> PAGEREF _Toc32913276 \h </w:instrText>
            </w:r>
            <w:r w:rsidR="008F4F7D">
              <w:rPr>
                <w:noProof/>
                <w:webHidden/>
              </w:rPr>
            </w:r>
            <w:r w:rsidR="008F4F7D">
              <w:rPr>
                <w:noProof/>
                <w:webHidden/>
              </w:rPr>
              <w:fldChar w:fldCharType="separate"/>
            </w:r>
            <w:r w:rsidR="008F4F7D">
              <w:rPr>
                <w:noProof/>
                <w:webHidden/>
              </w:rPr>
              <w:t>4</w:t>
            </w:r>
            <w:r w:rsidR="008F4F7D">
              <w:rPr>
                <w:noProof/>
                <w:webHidden/>
              </w:rPr>
              <w:fldChar w:fldCharType="end"/>
            </w:r>
          </w:hyperlink>
        </w:p>
        <w:p w14:paraId="0043EBFE" w14:textId="59E6A950" w:rsidR="008F4F7D" w:rsidRDefault="00BA0330">
          <w:pPr>
            <w:pStyle w:val="TOC2"/>
            <w:tabs>
              <w:tab w:val="left" w:pos="880"/>
              <w:tab w:val="right" w:leader="dot" w:pos="9736"/>
            </w:tabs>
            <w:rPr>
              <w:rFonts w:asciiTheme="minorHAnsi" w:hAnsiTheme="minorHAnsi"/>
              <w:noProof/>
              <w:sz w:val="22"/>
              <w:lang w:val="en-GB" w:eastAsia="en-GB"/>
            </w:rPr>
          </w:pPr>
          <w:hyperlink w:anchor="_Toc32913277" w:history="1">
            <w:r w:rsidR="008F4F7D" w:rsidRPr="00F91EAF">
              <w:rPr>
                <w:rStyle w:val="Hyperlink"/>
                <w:noProof/>
              </w:rPr>
              <w:t>1.4</w:t>
            </w:r>
            <w:r w:rsidR="008F4F7D">
              <w:rPr>
                <w:rFonts w:asciiTheme="minorHAnsi" w:hAnsiTheme="minorHAnsi"/>
                <w:noProof/>
                <w:sz w:val="22"/>
                <w:lang w:val="en-GB" w:eastAsia="en-GB"/>
              </w:rPr>
              <w:tab/>
            </w:r>
            <w:r w:rsidR="008F4F7D" w:rsidRPr="00F91EAF">
              <w:rPr>
                <w:rStyle w:val="Hyperlink"/>
                <w:noProof/>
              </w:rPr>
              <w:t>Individual Report</w:t>
            </w:r>
            <w:r w:rsidR="008F4F7D">
              <w:rPr>
                <w:noProof/>
                <w:webHidden/>
              </w:rPr>
              <w:tab/>
            </w:r>
            <w:r w:rsidR="008F4F7D">
              <w:rPr>
                <w:noProof/>
                <w:webHidden/>
              </w:rPr>
              <w:fldChar w:fldCharType="begin"/>
            </w:r>
            <w:r w:rsidR="008F4F7D">
              <w:rPr>
                <w:noProof/>
                <w:webHidden/>
              </w:rPr>
              <w:instrText xml:space="preserve"> PAGEREF _Toc32913277 \h </w:instrText>
            </w:r>
            <w:r w:rsidR="008F4F7D">
              <w:rPr>
                <w:noProof/>
                <w:webHidden/>
              </w:rPr>
            </w:r>
            <w:r w:rsidR="008F4F7D">
              <w:rPr>
                <w:noProof/>
                <w:webHidden/>
              </w:rPr>
              <w:fldChar w:fldCharType="separate"/>
            </w:r>
            <w:r w:rsidR="008F4F7D">
              <w:rPr>
                <w:noProof/>
                <w:webHidden/>
              </w:rPr>
              <w:t>5</w:t>
            </w:r>
            <w:r w:rsidR="008F4F7D">
              <w:rPr>
                <w:noProof/>
                <w:webHidden/>
              </w:rPr>
              <w:fldChar w:fldCharType="end"/>
            </w:r>
          </w:hyperlink>
        </w:p>
        <w:p w14:paraId="48C1188F" w14:textId="2D73EA3F" w:rsidR="008F4F7D" w:rsidRDefault="00BA0330">
          <w:pPr>
            <w:pStyle w:val="TOC1"/>
            <w:tabs>
              <w:tab w:val="right" w:leader="dot" w:pos="9736"/>
            </w:tabs>
            <w:rPr>
              <w:rFonts w:asciiTheme="minorHAnsi" w:hAnsiTheme="minorHAnsi"/>
              <w:noProof/>
              <w:sz w:val="22"/>
              <w:lang w:val="en-GB" w:eastAsia="en-GB"/>
            </w:rPr>
          </w:pPr>
          <w:hyperlink w:anchor="_Toc32913278" w:history="1">
            <w:r w:rsidR="008F4F7D" w:rsidRPr="00F91EAF">
              <w:rPr>
                <w:rStyle w:val="Hyperlink"/>
                <w:noProof/>
              </w:rPr>
              <w:t>2 – PART B</w:t>
            </w:r>
            <w:r w:rsidR="008F4F7D">
              <w:rPr>
                <w:noProof/>
                <w:webHidden/>
              </w:rPr>
              <w:tab/>
            </w:r>
            <w:r w:rsidR="008F4F7D">
              <w:rPr>
                <w:noProof/>
                <w:webHidden/>
              </w:rPr>
              <w:fldChar w:fldCharType="begin"/>
            </w:r>
            <w:r w:rsidR="008F4F7D">
              <w:rPr>
                <w:noProof/>
                <w:webHidden/>
              </w:rPr>
              <w:instrText xml:space="preserve"> PAGEREF _Toc32913278 \h </w:instrText>
            </w:r>
            <w:r w:rsidR="008F4F7D">
              <w:rPr>
                <w:noProof/>
                <w:webHidden/>
              </w:rPr>
            </w:r>
            <w:r w:rsidR="008F4F7D">
              <w:rPr>
                <w:noProof/>
                <w:webHidden/>
              </w:rPr>
              <w:fldChar w:fldCharType="separate"/>
            </w:r>
            <w:r w:rsidR="008F4F7D">
              <w:rPr>
                <w:noProof/>
                <w:webHidden/>
              </w:rPr>
              <w:t>5</w:t>
            </w:r>
            <w:r w:rsidR="008F4F7D">
              <w:rPr>
                <w:noProof/>
                <w:webHidden/>
              </w:rPr>
              <w:fldChar w:fldCharType="end"/>
            </w:r>
          </w:hyperlink>
        </w:p>
        <w:p w14:paraId="43DE85E9" w14:textId="5F09C005" w:rsidR="00AE1747" w:rsidRPr="00DF05C3" w:rsidRDefault="00F64678" w:rsidP="00DF05C3">
          <w:pPr>
            <w:pStyle w:val="TOC1"/>
            <w:tabs>
              <w:tab w:val="right" w:leader="dot" w:pos="9736"/>
            </w:tabs>
            <w:rPr>
              <w:rFonts w:asciiTheme="minorHAnsi" w:hAnsiTheme="minorHAnsi"/>
              <w:noProof/>
              <w:sz w:val="22"/>
              <w:lang w:val="en-GB" w:eastAsia="en-GB"/>
            </w:rPr>
          </w:pPr>
          <w:r>
            <w:rPr>
              <w:b/>
              <w:bCs/>
              <w:noProof/>
            </w:rPr>
            <w:fldChar w:fldCharType="end"/>
          </w:r>
        </w:p>
      </w:sdtContent>
    </w:sdt>
    <w:p w14:paraId="13C91D17" w14:textId="6E2003F2" w:rsidR="000E02B3" w:rsidRDefault="000E02B3"/>
    <w:p w14:paraId="7AAF8A9F" w14:textId="23C96039" w:rsidR="000E02B3" w:rsidRDefault="000E02B3"/>
    <w:p w14:paraId="7F7D4119" w14:textId="28DA8903" w:rsidR="003B074D" w:rsidRDefault="003B074D"/>
    <w:p w14:paraId="62C6FD19" w14:textId="245D6CE2" w:rsidR="003B074D" w:rsidRDefault="003B074D"/>
    <w:p w14:paraId="2F26D36C" w14:textId="74C74F61" w:rsidR="003B074D" w:rsidRDefault="003B074D"/>
    <w:p w14:paraId="1D3D2F2E" w14:textId="718411B2" w:rsidR="003B074D" w:rsidRDefault="003B074D"/>
    <w:p w14:paraId="72A7D60B" w14:textId="0772D278" w:rsidR="003B074D" w:rsidRDefault="003B074D"/>
    <w:p w14:paraId="5B010103" w14:textId="5F375E72" w:rsidR="003B074D" w:rsidRDefault="003B074D"/>
    <w:p w14:paraId="6A2F1181" w14:textId="774BA1BB" w:rsidR="003B074D" w:rsidRDefault="003B074D"/>
    <w:p w14:paraId="2B888995" w14:textId="77777777" w:rsidR="00DA0C2A" w:rsidRDefault="00DA0C2A"/>
    <w:p w14:paraId="5787BF50" w14:textId="77CC3494" w:rsidR="003B074D" w:rsidRDefault="003B074D"/>
    <w:p w14:paraId="700A1869" w14:textId="5DBD90A4" w:rsidR="003B074D" w:rsidRDefault="003B074D"/>
    <w:p w14:paraId="4C62D5FE" w14:textId="550E4932" w:rsidR="003B074D" w:rsidRDefault="003B074D"/>
    <w:p w14:paraId="201AF116" w14:textId="1B134AF7" w:rsidR="003B074D" w:rsidRDefault="003B074D"/>
    <w:p w14:paraId="4E2F9A68" w14:textId="0440A4E2" w:rsidR="003B074D" w:rsidRDefault="003B074D"/>
    <w:p w14:paraId="3F022BDF" w14:textId="79B11149" w:rsidR="003B074D" w:rsidRDefault="003B074D"/>
    <w:p w14:paraId="18F109B8" w14:textId="7F8A1283" w:rsidR="00E724B4" w:rsidRDefault="00E724B4"/>
    <w:p w14:paraId="6EF52E43" w14:textId="77777777" w:rsidR="00DF05C3" w:rsidRDefault="00DF05C3"/>
    <w:p w14:paraId="777A3385" w14:textId="4EDF3974" w:rsidR="003B074D" w:rsidRDefault="003B074D"/>
    <w:p w14:paraId="64ABFE51" w14:textId="77777777" w:rsidR="001C184C" w:rsidRDefault="001C184C"/>
    <w:p w14:paraId="115F12E9" w14:textId="3BBB4246" w:rsidR="00F548B2" w:rsidRDefault="000F26B6" w:rsidP="001C184C">
      <w:pPr>
        <w:pStyle w:val="Heading1"/>
        <w:numPr>
          <w:ilvl w:val="0"/>
          <w:numId w:val="0"/>
        </w:numPr>
      </w:pPr>
      <w:bookmarkStart w:id="1" w:name="_Toc32913273"/>
      <w:r>
        <w:lastRenderedPageBreak/>
        <w:t xml:space="preserve">1 – </w:t>
      </w:r>
      <w:r w:rsidR="001C184C">
        <w:t>PART A</w:t>
      </w:r>
      <w:bookmarkEnd w:id="1"/>
    </w:p>
    <w:p w14:paraId="6565BD0D" w14:textId="1C176A20" w:rsidR="00675312" w:rsidRDefault="001C184C" w:rsidP="00675312">
      <w:pPr>
        <w:pStyle w:val="Heading2"/>
      </w:pPr>
      <w:bookmarkStart w:id="2" w:name="_Toc32913274"/>
      <w:r>
        <w:t>Group Work Introduction</w:t>
      </w:r>
      <w:bookmarkEnd w:id="2"/>
    </w:p>
    <w:p w14:paraId="45EE09A3" w14:textId="5C2C0E7B" w:rsidR="00675312" w:rsidRPr="00675312" w:rsidRDefault="00675312" w:rsidP="00675312">
      <w:r>
        <w:t xml:space="preserve">Group work done with Gabriel </w:t>
      </w:r>
      <w:proofErr w:type="spellStart"/>
      <w:r>
        <w:t>Ciortea</w:t>
      </w:r>
      <w:proofErr w:type="spellEnd"/>
      <w:r>
        <w:t>-Pop, 0009</w:t>
      </w:r>
      <w:r w:rsidR="00B451F2">
        <w:t>68052</w:t>
      </w:r>
    </w:p>
    <w:p w14:paraId="12E5FDF8" w14:textId="77777777" w:rsidR="00850D2D" w:rsidRDefault="00850D2D" w:rsidP="00850D2D">
      <w:pPr>
        <w:jc w:val="both"/>
      </w:pPr>
      <w:r>
        <w:t>For the group was not the first time working together, and pair programming was a developing strategy already adopted in the past. Both members have always been keen to work together when facing new challenges as it speeds up the learning process. When pair programming the quality of the code also increases, and the developed solution becomes more robust. Besides, pair programming enables both team members to have an excellent understanding of the code as it requires engagement from both the driver and navigator.</w:t>
      </w:r>
    </w:p>
    <w:p w14:paraId="1C4CC633" w14:textId="77777777" w:rsidR="00850D2D" w:rsidRDefault="00850D2D" w:rsidP="00850D2D">
      <w:pPr>
        <w:jc w:val="both"/>
      </w:pPr>
      <w:r>
        <w:t>The group started the assignment by designing the entity relation diagram (ERD), which enabled the group to define the objects requiring abstract representation. After completing the initial ERD, it was decided not to use the university hosted SQL server as it would give less flexibility but to take advantage of the Microsoft Azure donation for students and to deploy a SQL Server instance on the cloud which would allow us to work from our devices from home or at university comfortably.  To create an entity/model, the group decided to scaffold the database and use Entity Framework.</w:t>
      </w:r>
    </w:p>
    <w:p w14:paraId="485C415B" w14:textId="77777777" w:rsidR="00850D2D" w:rsidRDefault="00850D2D" w:rsidP="00850D2D">
      <w:pPr>
        <w:jc w:val="both"/>
      </w:pPr>
      <w:r>
        <w:t>The use of Entity Framework extremely simplified the database management and enabled to quickly be able to develop a desktop application to perform create, read, update and delete (CRUD) operation for the employees. The entity framework scaffold was implemented as a separated project in the solution, and it enabled to require the entity/model on other projects in the same solution by adding a reference and the connection string the config file. This allowed updating the model in one point for all the projects each time the database was altered.</w:t>
      </w:r>
    </w:p>
    <w:p w14:paraId="16442E0E" w14:textId="77777777" w:rsidR="00850D2D" w:rsidRDefault="00850D2D" w:rsidP="00850D2D">
      <w:pPr>
        <w:jc w:val="both"/>
      </w:pPr>
      <w:r>
        <w:t xml:space="preserve">To handle the numerous windows required by the application, the group decided to take advantage of </w:t>
      </w:r>
      <w:proofErr w:type="spellStart"/>
      <w:r>
        <w:t>Winforms</w:t>
      </w:r>
      <w:proofErr w:type="spellEnd"/>
      <w:r>
        <w:t xml:space="preserve"> “User Controls” (UC) which enables to create views inside a single form dynamically. Each UC is controlled by a singleton pattern which restricts the application to only have a single instance of each user control at runtime. The advantage of the approach is to save memory and avoid a large number of user views instances. The approach has also enabled modulation of the front-end. The group has also decided to create two components: a new </w:t>
      </w:r>
      <w:proofErr w:type="spellStart"/>
      <w:r>
        <w:t>TextBox</w:t>
      </w:r>
      <w:proofErr w:type="spellEnd"/>
      <w:r>
        <w:t xml:space="preserve"> for password management, which inherits the properties of the standard </w:t>
      </w:r>
      <w:proofErr w:type="spellStart"/>
      <w:r>
        <w:t>TextBox</w:t>
      </w:r>
      <w:proofErr w:type="spellEnd"/>
      <w:r>
        <w:t xml:space="preserve"> but masks the input and enforces minimum and maximum chars. Also, a dynamic button was created, which was reused for different CRUD operations. </w:t>
      </w:r>
    </w:p>
    <w:p w14:paraId="685773DA" w14:textId="50A79B70" w:rsidR="00735AD3" w:rsidRDefault="00850D2D" w:rsidP="00850D2D">
      <w:pPr>
        <w:jc w:val="both"/>
      </w:pPr>
      <w:r>
        <w:t>The group acknowledges that it is possible that the database and the design could further change, the trial and failure approach adopted is also a critical element in the learning process and what appeared correct in the initial analysis could turn out not to be ideal.</w:t>
      </w:r>
    </w:p>
    <w:p w14:paraId="0A387528" w14:textId="00385001" w:rsidR="00735AD3" w:rsidRDefault="00735AD3" w:rsidP="002934E0">
      <w:pPr>
        <w:jc w:val="both"/>
      </w:pPr>
    </w:p>
    <w:p w14:paraId="0B61E486" w14:textId="75F9118F" w:rsidR="00735AD3" w:rsidRDefault="00735AD3" w:rsidP="002934E0">
      <w:pPr>
        <w:jc w:val="both"/>
      </w:pPr>
    </w:p>
    <w:p w14:paraId="6F2386D8" w14:textId="4902F50C" w:rsidR="00735AD3" w:rsidRDefault="00735AD3" w:rsidP="002934E0">
      <w:pPr>
        <w:jc w:val="both"/>
        <w:rPr>
          <w:lang w:val="en-GB"/>
        </w:rPr>
      </w:pPr>
    </w:p>
    <w:p w14:paraId="117FB3A4" w14:textId="77777777" w:rsidR="00850D2D" w:rsidRPr="00234EF2" w:rsidRDefault="00850D2D" w:rsidP="002934E0">
      <w:pPr>
        <w:jc w:val="both"/>
        <w:rPr>
          <w:lang w:val="en-GB"/>
        </w:rPr>
      </w:pPr>
    </w:p>
    <w:p w14:paraId="455D00DF" w14:textId="63F573B1" w:rsidR="00735AD3" w:rsidRDefault="00735AD3">
      <w:pPr>
        <w:pStyle w:val="Heading2"/>
      </w:pPr>
      <w:bookmarkStart w:id="3" w:name="_Toc32913275"/>
      <w:r>
        <w:lastRenderedPageBreak/>
        <w:t>Entity Relation Diagram</w:t>
      </w:r>
      <w:r w:rsidR="00B077D5">
        <w:t xml:space="preserve"> (ERD)</w:t>
      </w:r>
      <w:bookmarkEnd w:id="3"/>
    </w:p>
    <w:p w14:paraId="5486E792" w14:textId="77777777" w:rsidR="00E02976" w:rsidRDefault="00B077D5" w:rsidP="00E02976">
      <w:pPr>
        <w:keepNext/>
      </w:pPr>
      <w:r>
        <w:rPr>
          <w:noProof/>
        </w:rPr>
        <w:drawing>
          <wp:inline distT="0" distB="0" distL="0" distR="0" wp14:anchorId="1DDF6475" wp14:editId="0CFD64E9">
            <wp:extent cx="5605780" cy="3724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780" cy="3724910"/>
                    </a:xfrm>
                    <a:prstGeom prst="rect">
                      <a:avLst/>
                    </a:prstGeom>
                    <a:noFill/>
                    <a:ln>
                      <a:noFill/>
                    </a:ln>
                  </pic:spPr>
                </pic:pic>
              </a:graphicData>
            </a:graphic>
          </wp:inline>
        </w:drawing>
      </w:r>
    </w:p>
    <w:p w14:paraId="5F494C90" w14:textId="65035DE8" w:rsidR="00735AD3" w:rsidRDefault="00E02976" w:rsidP="00E02976">
      <w:pPr>
        <w:pStyle w:val="Caption"/>
        <w:jc w:val="center"/>
      </w:pPr>
      <w:r>
        <w:t xml:space="preserve">Figure </w:t>
      </w:r>
      <w:r>
        <w:fldChar w:fldCharType="begin"/>
      </w:r>
      <w:r>
        <w:instrText xml:space="preserve"> SEQ Figure \* ARABIC </w:instrText>
      </w:r>
      <w:r>
        <w:fldChar w:fldCharType="separate"/>
      </w:r>
      <w:r w:rsidR="0050516A">
        <w:rPr>
          <w:noProof/>
        </w:rPr>
        <w:t>1</w:t>
      </w:r>
      <w:r>
        <w:fldChar w:fldCharType="end"/>
      </w:r>
      <w:r>
        <w:t xml:space="preserve"> Initial Entity Relationship Diagram (ERD)</w:t>
      </w:r>
    </w:p>
    <w:p w14:paraId="7131D137" w14:textId="5B6FB42F" w:rsidR="00B077D5" w:rsidRDefault="00B077D5" w:rsidP="00B077D5">
      <w:pPr>
        <w:jc w:val="both"/>
      </w:pPr>
      <w:r>
        <w:t xml:space="preserve">The above ERD diagram is the result of the group effort. The diagram was kept as simple as possible, for example users do not have a name or surname, but just their username which is a unique field. Additional details such as age, sex, address </w:t>
      </w:r>
      <w:proofErr w:type="gramStart"/>
      <w:r>
        <w:t>are</w:t>
      </w:r>
      <w:proofErr w:type="gramEnd"/>
      <w:r>
        <w:t xml:space="preserve"> not considered in the scope of this project. The main relationship is between Users and Holiday Requests, while the other linked table are simple look up table to manage a user role and department and the Request status for a Holiday Request.</w:t>
      </w:r>
    </w:p>
    <w:p w14:paraId="6760447E" w14:textId="6FBF4509" w:rsidR="00B077D5" w:rsidRDefault="00B077D5" w:rsidP="00B077D5">
      <w:pPr>
        <w:jc w:val="both"/>
      </w:pPr>
      <w:proofErr w:type="spellStart"/>
      <w:r>
        <w:t>PeakTimes</w:t>
      </w:r>
      <w:proofErr w:type="spellEnd"/>
      <w:r>
        <w:t xml:space="preserve"> is a table needed only to record the holiday requests peak time, it has no relationships and the purpose is to allow the admin users to edit the peak periods.</w:t>
      </w:r>
    </w:p>
    <w:p w14:paraId="17C86C0C" w14:textId="0E22FEDE" w:rsidR="00B077D5" w:rsidRDefault="00B077D5" w:rsidP="00B077D5">
      <w:pPr>
        <w:jc w:val="both"/>
      </w:pPr>
      <w:r>
        <w:t>The group agrees that it is possible that the implementation could change while developing part B.</w:t>
      </w:r>
    </w:p>
    <w:p w14:paraId="59FF9C1A" w14:textId="77777777" w:rsidR="00B077D5" w:rsidRPr="00735AD3" w:rsidRDefault="00B077D5" w:rsidP="00735AD3"/>
    <w:p w14:paraId="2A300992" w14:textId="6F98513A" w:rsidR="00735AD3" w:rsidRDefault="00735AD3" w:rsidP="00735AD3"/>
    <w:p w14:paraId="41712252" w14:textId="2C3E6E32" w:rsidR="00B077D5" w:rsidRDefault="00B077D5" w:rsidP="00735AD3"/>
    <w:p w14:paraId="721635CC" w14:textId="591AD7CE" w:rsidR="00B077D5" w:rsidRDefault="00B077D5" w:rsidP="00735AD3"/>
    <w:p w14:paraId="75D5EE0C" w14:textId="2B1A3800" w:rsidR="00B077D5" w:rsidRDefault="00B077D5" w:rsidP="00735AD3"/>
    <w:p w14:paraId="27E3125F" w14:textId="4D448D18" w:rsidR="00B077D5" w:rsidRDefault="00B077D5" w:rsidP="00735AD3"/>
    <w:p w14:paraId="59E5AF9A" w14:textId="77777777" w:rsidR="00B077D5" w:rsidRPr="00735AD3" w:rsidRDefault="00B077D5" w:rsidP="00735AD3"/>
    <w:p w14:paraId="1A0B255A" w14:textId="3112C5B2" w:rsidR="00735AD3" w:rsidRDefault="00735AD3">
      <w:pPr>
        <w:pStyle w:val="Heading2"/>
      </w:pPr>
      <w:bookmarkStart w:id="4" w:name="_Toc32913276"/>
      <w:r>
        <w:lastRenderedPageBreak/>
        <w:t>Architecture Diagram</w:t>
      </w:r>
      <w:bookmarkEnd w:id="4"/>
    </w:p>
    <w:p w14:paraId="1EE95E37" w14:textId="77777777" w:rsidR="00E02976" w:rsidRDefault="007B3D7E" w:rsidP="00E02976">
      <w:pPr>
        <w:keepNext/>
        <w:jc w:val="center"/>
      </w:pPr>
      <w:r>
        <w:rPr>
          <w:noProof/>
        </w:rPr>
        <w:drawing>
          <wp:inline distT="0" distB="0" distL="0" distR="0" wp14:anchorId="4352FD38" wp14:editId="22EDBC56">
            <wp:extent cx="4540250" cy="5100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0250" cy="5100955"/>
                    </a:xfrm>
                    <a:prstGeom prst="rect">
                      <a:avLst/>
                    </a:prstGeom>
                    <a:noFill/>
                    <a:ln>
                      <a:noFill/>
                    </a:ln>
                  </pic:spPr>
                </pic:pic>
              </a:graphicData>
            </a:graphic>
          </wp:inline>
        </w:drawing>
      </w:r>
    </w:p>
    <w:p w14:paraId="3836FB8E" w14:textId="592BEFEC" w:rsidR="00735AD3" w:rsidRDefault="00E02976" w:rsidP="00E02976">
      <w:pPr>
        <w:pStyle w:val="Caption"/>
        <w:jc w:val="center"/>
      </w:pPr>
      <w:r>
        <w:t xml:space="preserve">Figure </w:t>
      </w:r>
      <w:r>
        <w:fldChar w:fldCharType="begin"/>
      </w:r>
      <w:r>
        <w:instrText xml:space="preserve"> SEQ Figure \* ARABIC </w:instrText>
      </w:r>
      <w:r>
        <w:fldChar w:fldCharType="separate"/>
      </w:r>
      <w:r w:rsidR="0050516A">
        <w:rPr>
          <w:noProof/>
        </w:rPr>
        <w:t>2</w:t>
      </w:r>
      <w:r>
        <w:fldChar w:fldCharType="end"/>
      </w:r>
      <w:r>
        <w:t xml:space="preserve"> Initial envisioned architecture</w:t>
      </w:r>
    </w:p>
    <w:p w14:paraId="6895CF78" w14:textId="53936848" w:rsidR="00AD6D0F" w:rsidRDefault="00AD6D0F" w:rsidP="00AD6D0F">
      <w:pPr>
        <w:jc w:val="both"/>
      </w:pPr>
      <w:r>
        <w:t>The above diagram represents the architecture of the holiday booking system application. There is a SQL Server database stored on the cloud (MS Azure) and all operations are handled by the entity framework projects, which in fact operates as the middleman for all the other components in the diagrams. The Rest APIs will also provide a communication interface for the mobile client(s).</w:t>
      </w:r>
    </w:p>
    <w:p w14:paraId="0716F4F2" w14:textId="54DB51D9" w:rsidR="00735AD3" w:rsidRDefault="00735AD3" w:rsidP="00735AD3"/>
    <w:p w14:paraId="7CDFC9B8" w14:textId="304A9A85" w:rsidR="003C168D" w:rsidRDefault="003C168D" w:rsidP="00735AD3"/>
    <w:p w14:paraId="3916B1C4" w14:textId="36AE70B0" w:rsidR="003C168D" w:rsidRDefault="003C168D" w:rsidP="00735AD3"/>
    <w:p w14:paraId="5D25EA86" w14:textId="12A307AD" w:rsidR="003C168D" w:rsidRDefault="003C168D" w:rsidP="00735AD3"/>
    <w:p w14:paraId="136A2808" w14:textId="6A8E6683" w:rsidR="003C168D" w:rsidRDefault="003C168D" w:rsidP="00735AD3"/>
    <w:p w14:paraId="73FFA4DA" w14:textId="3164234D" w:rsidR="003C168D" w:rsidRDefault="003C168D" w:rsidP="00735AD3"/>
    <w:p w14:paraId="539AD37E" w14:textId="77777777" w:rsidR="00735AD3" w:rsidRPr="00735AD3" w:rsidRDefault="00735AD3" w:rsidP="00735AD3"/>
    <w:p w14:paraId="3759071D" w14:textId="54A7F10D" w:rsidR="00675312" w:rsidRPr="001C184C" w:rsidRDefault="00735AD3" w:rsidP="00675312">
      <w:pPr>
        <w:pStyle w:val="Heading2"/>
      </w:pPr>
      <w:bookmarkStart w:id="5" w:name="_Toc32913277"/>
      <w:r>
        <w:t>Individual Report</w:t>
      </w:r>
      <w:bookmarkEnd w:id="5"/>
    </w:p>
    <w:p w14:paraId="6D72B25B" w14:textId="77777777" w:rsidR="00675312" w:rsidRDefault="00675312" w:rsidP="00675312">
      <w:pPr>
        <w:pStyle w:val="Bibliography"/>
        <w:rPr>
          <w:noProof/>
        </w:rPr>
      </w:pPr>
      <w:r>
        <w:rPr>
          <w:noProof/>
        </w:rPr>
        <w:t>Gabriel and I worked previously in many different projects since year one, thus each of knew how to each other’s strengths and weaknesses. I strongly believe that we had a great team dynamic and managed to provide a good solution to the required tasks. As we both previously worked with C# we concluded that we still have different skillsets, as Gabriel did projects with windows forms before he clearly did a better job than I could have done on putting the different User Interface(UI) components together, and myself, I tried to add a bit of a styling so that the fonts and colors are nicer.</w:t>
      </w:r>
    </w:p>
    <w:p w14:paraId="6431508E" w14:textId="77777777" w:rsidR="00675312" w:rsidRDefault="00675312" w:rsidP="00675312">
      <w:pPr>
        <w:pStyle w:val="Bibliography"/>
        <w:rPr>
          <w:noProof/>
        </w:rPr>
      </w:pPr>
      <w:r>
        <w:rPr>
          <w:noProof/>
        </w:rPr>
        <w:t xml:space="preserve">We worked on everything together, database, backend and frontend, I assissted with the database design and building it. Additionally, I helped at sampling the solution structure together as we managed to scaffold the database into an ADO.NET Entity Model and linked it to both Manager Windows Form Login and Employees ASP.NET Forms web application. Additionally, I created the backend seed queries for populating the database with an admin and some default users, also worked on exception handling, and queries optimization as Gabriel had not use Entity Framework before to the extent I did. </w:t>
      </w:r>
    </w:p>
    <w:p w14:paraId="52EC4F65" w14:textId="77777777" w:rsidR="00675312" w:rsidRDefault="00675312" w:rsidP="00675312">
      <w:r>
        <w:t>Personally, I believe that our team dynamic did not disappoint, and we did good on pair programming, he was the main person typing and I was the one researching how to do things, supervise and assist him on writing code.</w:t>
      </w:r>
    </w:p>
    <w:p w14:paraId="4EAEC08A" w14:textId="77777777" w:rsidR="00675312" w:rsidRPr="009B3B21" w:rsidRDefault="00675312" w:rsidP="00675312">
      <w:r>
        <w:t>Since PART A did not seem very demanding we did not assign specific roles one to another, we did not discuss anything such as he was going to do the database and the frontend, and I would do the backend. However, if there were more requirements for this part, we would have been better off splitting the work accordingly, in different roles, not everyone working on everything. We mainly worked together on the day when the tutorial is scheduled and remained to carry on working after the tutorial has finished for few more hours.</w:t>
      </w:r>
    </w:p>
    <w:p w14:paraId="0F6E33B9" w14:textId="77777777" w:rsidR="00735AD3" w:rsidRPr="00735AD3" w:rsidRDefault="00735AD3" w:rsidP="00735AD3"/>
    <w:p w14:paraId="77286E73" w14:textId="1BAA09A9" w:rsidR="00FB1DB3" w:rsidRDefault="000F26B6" w:rsidP="007254E7">
      <w:pPr>
        <w:pStyle w:val="Heading1"/>
      </w:pPr>
      <w:bookmarkStart w:id="6" w:name="_Toc32913278"/>
      <w:r>
        <w:t xml:space="preserve">– </w:t>
      </w:r>
      <w:r w:rsidR="00735AD3">
        <w:t>PART B</w:t>
      </w:r>
      <w:bookmarkEnd w:id="6"/>
    </w:p>
    <w:p w14:paraId="420A2E96" w14:textId="7F8A098C" w:rsidR="007254E7" w:rsidRDefault="007254E7" w:rsidP="007254E7">
      <w:pPr>
        <w:pStyle w:val="Heading2"/>
      </w:pPr>
      <w:r>
        <w:t>Screenshots</w:t>
      </w:r>
    </w:p>
    <w:p w14:paraId="0A98BA3C" w14:textId="64D3A2C2" w:rsidR="006A5805" w:rsidRPr="006A5805" w:rsidRDefault="006A5805" w:rsidP="006A5805">
      <w:r>
        <w:t>This are screenshots taken from the final version of the coursework</w:t>
      </w:r>
      <w:r w:rsidR="00E02976">
        <w:t>.</w:t>
      </w:r>
    </w:p>
    <w:p w14:paraId="053830B8" w14:textId="1094DF59" w:rsidR="006A5805" w:rsidRDefault="00E02976" w:rsidP="006A5805">
      <w:pPr>
        <w:pStyle w:val="Heading3"/>
      </w:pPr>
      <w:r>
        <w:t>Part A – Implementation</w:t>
      </w:r>
    </w:p>
    <w:p w14:paraId="3A491D84" w14:textId="77777777" w:rsidR="00E02976" w:rsidRPr="00E02976" w:rsidRDefault="00E02976" w:rsidP="00E02976"/>
    <w:p w14:paraId="499AA7FB" w14:textId="77777777" w:rsidR="00E02976" w:rsidRDefault="00E02976" w:rsidP="00E02976">
      <w:pPr>
        <w:keepNext/>
        <w:ind w:left="708"/>
      </w:pPr>
      <w:r>
        <w:rPr>
          <w:noProof/>
        </w:rPr>
        <w:lastRenderedPageBreak/>
        <w:drawing>
          <wp:inline distT="0" distB="0" distL="0" distR="0" wp14:anchorId="4A6C0A8C" wp14:editId="2BB31762">
            <wp:extent cx="6188710" cy="4425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DesignerDiagram.bmp"/>
                    <pic:cNvPicPr/>
                  </pic:nvPicPr>
                  <pic:blipFill>
                    <a:blip r:embed="rId12">
                      <a:extLst>
                        <a:ext uri="{28A0092B-C50C-407E-A947-70E740481C1C}">
                          <a14:useLocalDpi xmlns:a14="http://schemas.microsoft.com/office/drawing/2010/main" val="0"/>
                        </a:ext>
                      </a:extLst>
                    </a:blip>
                    <a:stretch>
                      <a:fillRect/>
                    </a:stretch>
                  </pic:blipFill>
                  <pic:spPr>
                    <a:xfrm>
                      <a:off x="0" y="0"/>
                      <a:ext cx="6188710" cy="4425950"/>
                    </a:xfrm>
                    <a:prstGeom prst="rect">
                      <a:avLst/>
                    </a:prstGeom>
                  </pic:spPr>
                </pic:pic>
              </a:graphicData>
            </a:graphic>
          </wp:inline>
        </w:drawing>
      </w:r>
    </w:p>
    <w:p w14:paraId="60C8A9F4" w14:textId="1B5B3FA5" w:rsidR="00E02976" w:rsidRDefault="00E02976" w:rsidP="00E02976">
      <w:pPr>
        <w:pStyle w:val="Caption"/>
        <w:jc w:val="center"/>
      </w:pPr>
      <w:r>
        <w:t xml:space="preserve">Figure </w:t>
      </w:r>
      <w:r>
        <w:fldChar w:fldCharType="begin"/>
      </w:r>
      <w:r>
        <w:instrText xml:space="preserve"> SEQ Figure \* ARABIC </w:instrText>
      </w:r>
      <w:r>
        <w:fldChar w:fldCharType="separate"/>
      </w:r>
      <w:r w:rsidR="0050516A">
        <w:rPr>
          <w:noProof/>
        </w:rPr>
        <w:t>3</w:t>
      </w:r>
      <w:r>
        <w:fldChar w:fldCharType="end"/>
      </w:r>
      <w:r>
        <w:t xml:space="preserve"> Entity Framework generated model of database</w:t>
      </w:r>
    </w:p>
    <w:p w14:paraId="7E068243" w14:textId="77777777" w:rsidR="009B3D5E" w:rsidRDefault="009B3D5E" w:rsidP="009B3D5E">
      <w:pPr>
        <w:keepNext/>
      </w:pPr>
      <w:r>
        <w:rPr>
          <w:noProof/>
        </w:rPr>
        <w:lastRenderedPageBreak/>
        <w:drawing>
          <wp:inline distT="0" distB="0" distL="0" distR="0" wp14:anchorId="7B25AE18" wp14:editId="6F94D79C">
            <wp:extent cx="5731510" cy="4774565"/>
            <wp:effectExtent l="0" t="0" r="2540" b="6985"/>
            <wp:docPr id="5" name="Picture 5" descr="https://documents.lucidchart.com/documents/1e3f74ae-5e53-4451-a493-13e18babbef8/pages/0_0?a=1025&amp;x=187&amp;y=-324&amp;w=1166&amp;h=972&amp;store=1&amp;accept=image%2F*&amp;auth=LCA%20794245e00c6ec7508f92d12ca715487addd6abea-ts%3D1583709125"/>
            <wp:cNvGraphicFramePr/>
            <a:graphic xmlns:a="http://schemas.openxmlformats.org/drawingml/2006/main">
              <a:graphicData uri="http://schemas.openxmlformats.org/drawingml/2006/picture">
                <pic:pic xmlns:pic="http://schemas.openxmlformats.org/drawingml/2006/picture">
                  <pic:nvPicPr>
                    <pic:cNvPr id="5" name="Picture 5" descr="https://documents.lucidchart.com/documents/1e3f74ae-5e53-4451-a493-13e18babbef8/pages/0_0?a=1025&amp;x=187&amp;y=-324&amp;w=1166&amp;h=972&amp;store=1&amp;accept=image%2F*&amp;auth=LCA%20794245e00c6ec7508f92d12ca715487addd6abea-ts%3D158370912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74565"/>
                    </a:xfrm>
                    <a:prstGeom prst="rect">
                      <a:avLst/>
                    </a:prstGeom>
                    <a:noFill/>
                    <a:ln>
                      <a:noFill/>
                    </a:ln>
                  </pic:spPr>
                </pic:pic>
              </a:graphicData>
            </a:graphic>
          </wp:inline>
        </w:drawing>
      </w:r>
    </w:p>
    <w:p w14:paraId="12FCB13A" w14:textId="72528079" w:rsidR="00E02976" w:rsidRDefault="009B3D5E" w:rsidP="009B3D5E">
      <w:pPr>
        <w:pStyle w:val="Caption"/>
        <w:jc w:val="center"/>
      </w:pPr>
      <w:r>
        <w:t xml:space="preserve">Figure </w:t>
      </w:r>
      <w:r>
        <w:fldChar w:fldCharType="begin"/>
      </w:r>
      <w:r>
        <w:instrText xml:space="preserve"> SEQ Figure \* ARABIC </w:instrText>
      </w:r>
      <w:r>
        <w:fldChar w:fldCharType="separate"/>
      </w:r>
      <w:r w:rsidR="0050516A">
        <w:rPr>
          <w:noProof/>
        </w:rPr>
        <w:t>4</w:t>
      </w:r>
      <w:r>
        <w:fldChar w:fldCharType="end"/>
      </w:r>
      <w:r>
        <w:t xml:space="preserve"> Final Entity Relationship Diagram</w:t>
      </w:r>
    </w:p>
    <w:p w14:paraId="3992449C" w14:textId="77777777" w:rsidR="009B3D5E" w:rsidRDefault="009B3D5E" w:rsidP="009B3D5E">
      <w:pPr>
        <w:keepNext/>
      </w:pPr>
      <w:r>
        <w:rPr>
          <w:noProof/>
        </w:rPr>
        <w:lastRenderedPageBreak/>
        <w:drawing>
          <wp:inline distT="0" distB="0" distL="0" distR="0" wp14:anchorId="274B1123" wp14:editId="05DD2E68">
            <wp:extent cx="5731510" cy="3669665"/>
            <wp:effectExtent l="0" t="0" r="2540" b="6985"/>
            <wp:docPr id="2" name="Picture 2" descr="https://documents.lucidchart.com/documents/1e3f74ae-5e53-4451-a493-13e18babbef8/pages/0_0?a=1024&amp;x=1331&amp;y=30&amp;w=1046&amp;h=669&amp;store=1&amp;accept=image%2F*&amp;auth=LCA%20ec41b9c8cbbabb03754c8199eceeda04d5ee714e-ts%3D1583709125"/>
            <wp:cNvGraphicFramePr/>
            <a:graphic xmlns:a="http://schemas.openxmlformats.org/drawingml/2006/main">
              <a:graphicData uri="http://schemas.openxmlformats.org/drawingml/2006/picture">
                <pic:pic xmlns:pic="http://schemas.openxmlformats.org/drawingml/2006/picture">
                  <pic:nvPicPr>
                    <pic:cNvPr id="4" name="Picture 4" descr="https://documents.lucidchart.com/documents/1e3f74ae-5e53-4451-a493-13e18babbef8/pages/0_0?a=1024&amp;x=1331&amp;y=30&amp;w=1046&amp;h=669&amp;store=1&amp;accept=image%2F*&amp;auth=LCA%20ec41b9c8cbbabb03754c8199eceeda04d5ee714e-ts%3D158370912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69665"/>
                    </a:xfrm>
                    <a:prstGeom prst="rect">
                      <a:avLst/>
                    </a:prstGeom>
                    <a:noFill/>
                    <a:ln>
                      <a:noFill/>
                    </a:ln>
                  </pic:spPr>
                </pic:pic>
              </a:graphicData>
            </a:graphic>
          </wp:inline>
        </w:drawing>
      </w:r>
    </w:p>
    <w:p w14:paraId="160065F9" w14:textId="4C4925BD" w:rsidR="009B3D5E" w:rsidRDefault="009B3D5E" w:rsidP="009B3D5E">
      <w:pPr>
        <w:pStyle w:val="Caption"/>
        <w:jc w:val="center"/>
      </w:pPr>
      <w:r>
        <w:t xml:space="preserve">Figure </w:t>
      </w:r>
      <w:r>
        <w:fldChar w:fldCharType="begin"/>
      </w:r>
      <w:r>
        <w:instrText xml:space="preserve"> SEQ Figure \* ARABIC </w:instrText>
      </w:r>
      <w:r>
        <w:fldChar w:fldCharType="separate"/>
      </w:r>
      <w:r w:rsidR="0050516A">
        <w:rPr>
          <w:noProof/>
        </w:rPr>
        <w:t>5</w:t>
      </w:r>
      <w:r>
        <w:fldChar w:fldCharType="end"/>
      </w:r>
      <w:r>
        <w:t xml:space="preserve"> Final Architecture Diagram</w:t>
      </w:r>
    </w:p>
    <w:p w14:paraId="2AE0AC32" w14:textId="5F69C24D" w:rsidR="00135BB1" w:rsidRDefault="009B3D5E" w:rsidP="00135BB1">
      <w:pPr>
        <w:keepNext/>
      </w:pPr>
      <w:r>
        <w:rPr>
          <w:noProof/>
        </w:rPr>
        <w:drawing>
          <wp:inline distT="0" distB="0" distL="0" distR="0" wp14:anchorId="4F4427A9" wp14:editId="04B26BA5">
            <wp:extent cx="2457450" cy="395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3952875"/>
                    </a:xfrm>
                    <a:prstGeom prst="rect">
                      <a:avLst/>
                    </a:prstGeom>
                  </pic:spPr>
                </pic:pic>
              </a:graphicData>
            </a:graphic>
          </wp:inline>
        </w:drawing>
      </w:r>
      <w:r w:rsidR="00135BB1">
        <w:t xml:space="preserve"> </w:t>
      </w:r>
    </w:p>
    <w:p w14:paraId="385CFA67" w14:textId="427EFA11" w:rsidR="009B3D5E" w:rsidRDefault="00135BB1" w:rsidP="00135BB1">
      <w:pPr>
        <w:pStyle w:val="Caption"/>
      </w:pPr>
      <w:r>
        <w:t xml:space="preserve">Figure </w:t>
      </w:r>
      <w:r>
        <w:fldChar w:fldCharType="begin"/>
      </w:r>
      <w:r>
        <w:instrText xml:space="preserve"> SEQ Figure \* ARABIC </w:instrText>
      </w:r>
      <w:r>
        <w:fldChar w:fldCharType="separate"/>
      </w:r>
      <w:r w:rsidR="0050516A">
        <w:rPr>
          <w:noProof/>
        </w:rPr>
        <w:t>6</w:t>
      </w:r>
      <w:r>
        <w:fldChar w:fldCharType="end"/>
      </w:r>
      <w:r>
        <w:t xml:space="preserve"> Desktop Login Form</w:t>
      </w:r>
    </w:p>
    <w:p w14:paraId="06249F0D" w14:textId="77777777" w:rsidR="00135BB1" w:rsidRDefault="00135BB1" w:rsidP="00135BB1">
      <w:pPr>
        <w:keepNext/>
      </w:pPr>
      <w:r>
        <w:rPr>
          <w:noProof/>
        </w:rPr>
        <w:lastRenderedPageBreak/>
        <w:drawing>
          <wp:inline distT="0" distB="0" distL="0" distR="0" wp14:anchorId="1B78E577" wp14:editId="0807CE8A">
            <wp:extent cx="4972050" cy="422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4229100"/>
                    </a:xfrm>
                    <a:prstGeom prst="rect">
                      <a:avLst/>
                    </a:prstGeom>
                  </pic:spPr>
                </pic:pic>
              </a:graphicData>
            </a:graphic>
          </wp:inline>
        </w:drawing>
      </w:r>
    </w:p>
    <w:p w14:paraId="207C52F8" w14:textId="16696FAE" w:rsidR="00135BB1" w:rsidRDefault="00135BB1" w:rsidP="00135BB1">
      <w:pPr>
        <w:pStyle w:val="Caption"/>
        <w:jc w:val="center"/>
      </w:pPr>
      <w:r>
        <w:t xml:space="preserve">Figure </w:t>
      </w:r>
      <w:r>
        <w:fldChar w:fldCharType="begin"/>
      </w:r>
      <w:r>
        <w:instrText xml:space="preserve"> SEQ Figure \* ARABIC </w:instrText>
      </w:r>
      <w:r>
        <w:fldChar w:fldCharType="separate"/>
      </w:r>
      <w:r w:rsidR="0050516A">
        <w:rPr>
          <w:noProof/>
        </w:rPr>
        <w:t>7</w:t>
      </w:r>
      <w:r>
        <w:fldChar w:fldCharType="end"/>
      </w:r>
      <w:r>
        <w:t xml:space="preserve"> Attempting to sign in with employee account</w:t>
      </w:r>
    </w:p>
    <w:p w14:paraId="10597A5B" w14:textId="77777777" w:rsidR="00135BB1" w:rsidRDefault="00135BB1" w:rsidP="00135BB1">
      <w:pPr>
        <w:keepNext/>
      </w:pPr>
      <w:r>
        <w:rPr>
          <w:noProof/>
        </w:rPr>
        <w:lastRenderedPageBreak/>
        <w:drawing>
          <wp:inline distT="0" distB="0" distL="0" distR="0" wp14:anchorId="40614310" wp14:editId="6E5691DB">
            <wp:extent cx="384810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4067175"/>
                    </a:xfrm>
                    <a:prstGeom prst="rect">
                      <a:avLst/>
                    </a:prstGeom>
                  </pic:spPr>
                </pic:pic>
              </a:graphicData>
            </a:graphic>
          </wp:inline>
        </w:drawing>
      </w:r>
    </w:p>
    <w:p w14:paraId="2C44E87B" w14:textId="77C39632" w:rsidR="00135BB1" w:rsidRDefault="00135BB1" w:rsidP="00135BB1">
      <w:pPr>
        <w:pStyle w:val="Caption"/>
      </w:pPr>
      <w:r>
        <w:t xml:space="preserve">Figure </w:t>
      </w:r>
      <w:r>
        <w:fldChar w:fldCharType="begin"/>
      </w:r>
      <w:r>
        <w:instrText xml:space="preserve"> SEQ Figure \* ARABIC </w:instrText>
      </w:r>
      <w:r>
        <w:fldChar w:fldCharType="separate"/>
      </w:r>
      <w:r w:rsidR="0050516A">
        <w:rPr>
          <w:noProof/>
        </w:rPr>
        <w:t>8</w:t>
      </w:r>
      <w:r>
        <w:fldChar w:fldCharType="end"/>
      </w:r>
      <w:r>
        <w:t xml:space="preserve"> Typing wrong credentials on login</w:t>
      </w:r>
    </w:p>
    <w:p w14:paraId="021FE4C8" w14:textId="77777777" w:rsidR="00135BB1" w:rsidRDefault="00135BB1" w:rsidP="00135BB1">
      <w:pPr>
        <w:keepNext/>
      </w:pPr>
      <w:r>
        <w:rPr>
          <w:noProof/>
        </w:rPr>
        <w:drawing>
          <wp:inline distT="0" distB="0" distL="0" distR="0" wp14:anchorId="6EBF7D0C" wp14:editId="36D3E046">
            <wp:extent cx="6188710" cy="29254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925445"/>
                    </a:xfrm>
                    <a:prstGeom prst="rect">
                      <a:avLst/>
                    </a:prstGeom>
                  </pic:spPr>
                </pic:pic>
              </a:graphicData>
            </a:graphic>
          </wp:inline>
        </w:drawing>
      </w:r>
    </w:p>
    <w:p w14:paraId="74CF00B3" w14:textId="3C938E9C" w:rsidR="00135BB1" w:rsidRDefault="00135BB1" w:rsidP="00135BB1">
      <w:pPr>
        <w:pStyle w:val="Caption"/>
      </w:pPr>
      <w:r>
        <w:t xml:space="preserve">Figure </w:t>
      </w:r>
      <w:r>
        <w:fldChar w:fldCharType="begin"/>
      </w:r>
      <w:r>
        <w:instrText xml:space="preserve"> SEQ Figure \* ARABIC </w:instrText>
      </w:r>
      <w:r>
        <w:fldChar w:fldCharType="separate"/>
      </w:r>
      <w:r w:rsidR="0050516A">
        <w:rPr>
          <w:noProof/>
        </w:rPr>
        <w:t>9</w:t>
      </w:r>
      <w:r>
        <w:fldChar w:fldCharType="end"/>
      </w:r>
      <w:r>
        <w:t xml:space="preserve"> Desktop App Dashboard with Add Employee Form</w:t>
      </w:r>
    </w:p>
    <w:p w14:paraId="744840F1" w14:textId="77777777" w:rsidR="00135BB1" w:rsidRDefault="00135BB1" w:rsidP="00135BB1">
      <w:pPr>
        <w:keepNext/>
      </w:pPr>
      <w:r>
        <w:rPr>
          <w:noProof/>
        </w:rPr>
        <w:lastRenderedPageBreak/>
        <w:drawing>
          <wp:inline distT="0" distB="0" distL="0" distR="0" wp14:anchorId="1DC19421" wp14:editId="32A8D816">
            <wp:extent cx="6188710" cy="27235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723515"/>
                    </a:xfrm>
                    <a:prstGeom prst="rect">
                      <a:avLst/>
                    </a:prstGeom>
                  </pic:spPr>
                </pic:pic>
              </a:graphicData>
            </a:graphic>
          </wp:inline>
        </w:drawing>
      </w:r>
    </w:p>
    <w:p w14:paraId="4F841C0D" w14:textId="60580343" w:rsidR="00135BB1" w:rsidRDefault="00135BB1" w:rsidP="00135BB1">
      <w:pPr>
        <w:pStyle w:val="Caption"/>
      </w:pPr>
      <w:r>
        <w:t xml:space="preserve">Figure </w:t>
      </w:r>
      <w:r>
        <w:fldChar w:fldCharType="begin"/>
      </w:r>
      <w:r>
        <w:instrText xml:space="preserve"> SEQ Figure \* ARABIC </w:instrText>
      </w:r>
      <w:r>
        <w:fldChar w:fldCharType="separate"/>
      </w:r>
      <w:r w:rsidR="0050516A">
        <w:rPr>
          <w:noProof/>
        </w:rPr>
        <w:t>10</w:t>
      </w:r>
      <w:r>
        <w:fldChar w:fldCharType="end"/>
      </w:r>
      <w:r>
        <w:t xml:space="preserve"> Create Employee Form Inputs Validation</w:t>
      </w:r>
    </w:p>
    <w:p w14:paraId="1DA89D98" w14:textId="77777777" w:rsidR="0050516A" w:rsidRDefault="0050516A" w:rsidP="0050516A">
      <w:pPr>
        <w:keepNext/>
      </w:pPr>
      <w:r>
        <w:rPr>
          <w:noProof/>
        </w:rPr>
        <w:drawing>
          <wp:inline distT="0" distB="0" distL="0" distR="0" wp14:anchorId="29F8D315" wp14:editId="49C68832">
            <wp:extent cx="6162675" cy="3314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2675" cy="3314700"/>
                    </a:xfrm>
                    <a:prstGeom prst="rect">
                      <a:avLst/>
                    </a:prstGeom>
                  </pic:spPr>
                </pic:pic>
              </a:graphicData>
            </a:graphic>
          </wp:inline>
        </w:drawing>
      </w:r>
    </w:p>
    <w:p w14:paraId="392CB83F" w14:textId="600179A7" w:rsidR="00135BB1" w:rsidRDefault="0050516A" w:rsidP="0050516A">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Successful employee registration</w:t>
      </w:r>
    </w:p>
    <w:p w14:paraId="48525C67" w14:textId="77777777" w:rsidR="0050516A" w:rsidRDefault="0050516A" w:rsidP="0050516A">
      <w:pPr>
        <w:keepNext/>
      </w:pPr>
      <w:r>
        <w:rPr>
          <w:noProof/>
        </w:rPr>
        <w:lastRenderedPageBreak/>
        <w:drawing>
          <wp:inline distT="0" distB="0" distL="0" distR="0" wp14:anchorId="6CAB7D06" wp14:editId="0473B8DE">
            <wp:extent cx="6188710" cy="28473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2847340"/>
                    </a:xfrm>
                    <a:prstGeom prst="rect">
                      <a:avLst/>
                    </a:prstGeom>
                  </pic:spPr>
                </pic:pic>
              </a:graphicData>
            </a:graphic>
          </wp:inline>
        </w:drawing>
      </w:r>
    </w:p>
    <w:p w14:paraId="07D822B6" w14:textId="704CB192" w:rsidR="0050516A" w:rsidRDefault="0050516A" w:rsidP="0050516A">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Edit employee details</w:t>
      </w:r>
    </w:p>
    <w:p w14:paraId="7BDA3234" w14:textId="77777777" w:rsidR="0050516A" w:rsidRDefault="0050516A" w:rsidP="0050516A">
      <w:pPr>
        <w:keepNext/>
      </w:pPr>
      <w:r>
        <w:rPr>
          <w:noProof/>
        </w:rPr>
        <w:drawing>
          <wp:inline distT="0" distB="0" distL="0" distR="0" wp14:anchorId="0D270DA5" wp14:editId="2E431808">
            <wp:extent cx="3190875" cy="3200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875" cy="3200400"/>
                    </a:xfrm>
                    <a:prstGeom prst="rect">
                      <a:avLst/>
                    </a:prstGeom>
                  </pic:spPr>
                </pic:pic>
              </a:graphicData>
            </a:graphic>
          </wp:inline>
        </w:drawing>
      </w:r>
    </w:p>
    <w:p w14:paraId="73984C91" w14:textId="3AEE7CAA" w:rsidR="0050516A" w:rsidRDefault="0050516A" w:rsidP="0050516A">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Search employee by Regular Expression match</w:t>
      </w:r>
    </w:p>
    <w:p w14:paraId="472FEFBA" w14:textId="77777777" w:rsidR="0050516A" w:rsidRDefault="0050516A" w:rsidP="0050516A">
      <w:pPr>
        <w:keepNext/>
      </w:pPr>
      <w:r>
        <w:rPr>
          <w:noProof/>
        </w:rPr>
        <w:lastRenderedPageBreak/>
        <w:drawing>
          <wp:inline distT="0" distB="0" distL="0" distR="0" wp14:anchorId="244CE6DF" wp14:editId="584E9B38">
            <wp:extent cx="6188710" cy="26231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2623185"/>
                    </a:xfrm>
                    <a:prstGeom prst="rect">
                      <a:avLst/>
                    </a:prstGeom>
                  </pic:spPr>
                </pic:pic>
              </a:graphicData>
            </a:graphic>
          </wp:inline>
        </w:drawing>
      </w:r>
    </w:p>
    <w:p w14:paraId="50D0F9CB" w14:textId="6A4A20CB" w:rsidR="0050516A" w:rsidRDefault="0050516A" w:rsidP="0050516A">
      <w:pPr>
        <w:pStyle w:val="Caption"/>
      </w:pPr>
      <w:r>
        <w:t xml:space="preserve">Figure </w:t>
      </w:r>
      <w:r>
        <w:fldChar w:fldCharType="begin"/>
      </w:r>
      <w:r>
        <w:instrText xml:space="preserve"> SEQ Figure \* ARABIC </w:instrText>
      </w:r>
      <w:r>
        <w:fldChar w:fldCharType="separate"/>
      </w:r>
      <w:r>
        <w:rPr>
          <w:noProof/>
        </w:rPr>
        <w:t>14</w:t>
      </w:r>
      <w:r>
        <w:fldChar w:fldCharType="end"/>
      </w:r>
      <w:r>
        <w:t xml:space="preserve"> Editing selected employee details</w:t>
      </w:r>
    </w:p>
    <w:p w14:paraId="3433BD04" w14:textId="77777777" w:rsidR="0050516A" w:rsidRDefault="0050516A" w:rsidP="0050516A">
      <w:pPr>
        <w:keepNext/>
      </w:pPr>
      <w:r>
        <w:rPr>
          <w:noProof/>
        </w:rPr>
        <w:drawing>
          <wp:inline distT="0" distB="0" distL="0" distR="0" wp14:anchorId="4285B51D" wp14:editId="1E81F5A0">
            <wp:extent cx="4114800" cy="3248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3248025"/>
                    </a:xfrm>
                    <a:prstGeom prst="rect">
                      <a:avLst/>
                    </a:prstGeom>
                  </pic:spPr>
                </pic:pic>
              </a:graphicData>
            </a:graphic>
          </wp:inline>
        </w:drawing>
      </w:r>
    </w:p>
    <w:p w14:paraId="51E1EFAB" w14:textId="1794E531" w:rsidR="0050516A" w:rsidRDefault="0050516A" w:rsidP="0050516A">
      <w:pPr>
        <w:pStyle w:val="Caption"/>
      </w:pPr>
      <w:r>
        <w:t xml:space="preserve">Figure </w:t>
      </w:r>
      <w:r>
        <w:fldChar w:fldCharType="begin"/>
      </w:r>
      <w:r>
        <w:instrText xml:space="preserve"> SEQ Figure \* ARABIC </w:instrText>
      </w:r>
      <w:r>
        <w:fldChar w:fldCharType="separate"/>
      </w:r>
      <w:r>
        <w:rPr>
          <w:noProof/>
        </w:rPr>
        <w:t>15</w:t>
      </w:r>
      <w:r>
        <w:fldChar w:fldCharType="end"/>
      </w:r>
      <w:r>
        <w:t xml:space="preserve"> Input validation for editing employee details</w:t>
      </w:r>
    </w:p>
    <w:p w14:paraId="65B47617" w14:textId="77777777" w:rsidR="0050516A" w:rsidRDefault="0050516A" w:rsidP="0050516A">
      <w:pPr>
        <w:keepNext/>
      </w:pPr>
      <w:r>
        <w:rPr>
          <w:noProof/>
        </w:rPr>
        <w:lastRenderedPageBreak/>
        <w:drawing>
          <wp:inline distT="0" distB="0" distL="0" distR="0" wp14:anchorId="7FB8F792" wp14:editId="1A5100FD">
            <wp:extent cx="6188710" cy="26155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8710" cy="2615565"/>
                    </a:xfrm>
                    <a:prstGeom prst="rect">
                      <a:avLst/>
                    </a:prstGeom>
                  </pic:spPr>
                </pic:pic>
              </a:graphicData>
            </a:graphic>
          </wp:inline>
        </w:drawing>
      </w:r>
    </w:p>
    <w:p w14:paraId="11D2AD04" w14:textId="1BD63D04" w:rsidR="0050516A" w:rsidRDefault="0050516A" w:rsidP="0050516A">
      <w:pPr>
        <w:pStyle w:val="Caption"/>
      </w:pPr>
      <w:r>
        <w:t xml:space="preserve">Figure </w:t>
      </w:r>
      <w:r>
        <w:fldChar w:fldCharType="begin"/>
      </w:r>
      <w:r>
        <w:instrText xml:space="preserve"> SEQ Figure \* ARABIC </w:instrText>
      </w:r>
      <w:r>
        <w:fldChar w:fldCharType="separate"/>
      </w:r>
      <w:r>
        <w:rPr>
          <w:noProof/>
        </w:rPr>
        <w:t>16</w:t>
      </w:r>
      <w:r>
        <w:fldChar w:fldCharType="end"/>
      </w:r>
      <w:r>
        <w:t xml:space="preserve"> Delete Employee asking for confirmation</w:t>
      </w:r>
    </w:p>
    <w:p w14:paraId="04EF93E7" w14:textId="7FFB2500" w:rsidR="008D7368" w:rsidRPr="008D7368" w:rsidRDefault="008D7368" w:rsidP="008D7368">
      <w:bookmarkStart w:id="7" w:name="_GoBack"/>
      <w:r>
        <w:rPr>
          <w:noProof/>
        </w:rPr>
        <w:drawing>
          <wp:inline distT="0" distB="0" distL="0" distR="0" wp14:anchorId="60C76330" wp14:editId="49D120E3">
            <wp:extent cx="6188710" cy="2286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3535"/>
                    <a:stretch/>
                  </pic:blipFill>
                  <pic:spPr bwMode="auto">
                    <a:xfrm>
                      <a:off x="0" y="0"/>
                      <a:ext cx="6188710" cy="2286000"/>
                    </a:xfrm>
                    <a:prstGeom prst="rect">
                      <a:avLst/>
                    </a:prstGeom>
                    <a:ln>
                      <a:noFill/>
                    </a:ln>
                    <a:extLst>
                      <a:ext uri="{53640926-AAD7-44D8-BBD7-CCE9431645EC}">
                        <a14:shadowObscured xmlns:a14="http://schemas.microsoft.com/office/drawing/2010/main"/>
                      </a:ext>
                    </a:extLst>
                  </pic:spPr>
                </pic:pic>
              </a:graphicData>
            </a:graphic>
          </wp:inline>
        </w:drawing>
      </w:r>
      <w:bookmarkEnd w:id="7"/>
    </w:p>
    <w:p w14:paraId="1E851D08" w14:textId="135ADAB0" w:rsidR="007254E7" w:rsidRDefault="007254E7" w:rsidP="007254E7">
      <w:pPr>
        <w:pStyle w:val="Heading3"/>
      </w:pPr>
      <w:r>
        <w:t>HBS Desktop</w:t>
      </w:r>
    </w:p>
    <w:p w14:paraId="1F843ED2" w14:textId="785637B2" w:rsidR="007254E7" w:rsidRDefault="007254E7" w:rsidP="007254E7">
      <w:pPr>
        <w:pStyle w:val="Heading3"/>
      </w:pPr>
      <w:r>
        <w:t>HBS Mobile App</w:t>
      </w:r>
    </w:p>
    <w:p w14:paraId="1EA3AD7D" w14:textId="37B31F49" w:rsidR="007254E7" w:rsidRPr="007254E7" w:rsidRDefault="007254E7" w:rsidP="007254E7">
      <w:pPr>
        <w:pStyle w:val="Heading3"/>
      </w:pPr>
      <w:r>
        <w:t>HBS Web</w:t>
      </w:r>
    </w:p>
    <w:sectPr w:rsidR="007254E7" w:rsidRPr="007254E7" w:rsidSect="008A2FC9">
      <w:footerReference w:type="default" r:id="rId27"/>
      <w:footerReference w:type="first" r:id="rId28"/>
      <w:pgSz w:w="12240" w:h="15840"/>
      <w:pgMar w:top="1247" w:right="1247" w:bottom="1440" w:left="1247" w:header="720" w:footer="720"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74AC2" w14:textId="77777777" w:rsidR="00BA0330" w:rsidRDefault="00BA0330" w:rsidP="00DB5B50">
      <w:pPr>
        <w:spacing w:after="0" w:line="240" w:lineRule="auto"/>
      </w:pPr>
      <w:r>
        <w:separator/>
      </w:r>
    </w:p>
  </w:endnote>
  <w:endnote w:type="continuationSeparator" w:id="0">
    <w:p w14:paraId="4377B534" w14:textId="77777777" w:rsidR="00BA0330" w:rsidRDefault="00BA0330"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584562"/>
      <w:docPartObj>
        <w:docPartGallery w:val="Page Numbers (Bottom of Page)"/>
        <w:docPartUnique/>
      </w:docPartObj>
    </w:sdtPr>
    <w:sdtEndPr>
      <w:rPr>
        <w:color w:val="7F7F7F" w:themeColor="background1" w:themeShade="7F"/>
        <w:spacing w:val="60"/>
      </w:rPr>
    </w:sdtEndPr>
    <w:sdtContent>
      <w:p w14:paraId="06D849FD" w14:textId="03E208E2" w:rsidR="00D70D60" w:rsidRDefault="00D70D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12E1637" w14:textId="09C51F75" w:rsidR="00D70D60" w:rsidRDefault="00D70D60" w:rsidP="00DB5B50">
    <w:pPr>
      <w:pStyle w:val="Footer"/>
      <w:pBdr>
        <w:top w:val="sing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373527"/>
      <w:docPartObj>
        <w:docPartGallery w:val="Page Numbers (Bottom of Page)"/>
        <w:docPartUnique/>
      </w:docPartObj>
    </w:sdtPr>
    <w:sdtEndPr/>
    <w:sdtContent>
      <w:sdt>
        <w:sdtPr>
          <w:id w:val="500082202"/>
          <w:docPartObj>
            <w:docPartGallery w:val="Page Numbers (Top of Page)"/>
            <w:docPartUnique/>
          </w:docPartObj>
        </w:sdtPr>
        <w:sdtEndPr/>
        <w:sdtContent>
          <w:p w14:paraId="0BE4620F" w14:textId="77777777" w:rsidR="00D70D60" w:rsidRDefault="00D70D60"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10</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77A32" w14:textId="77777777" w:rsidR="00BA0330" w:rsidRDefault="00BA0330" w:rsidP="00DB5B50">
      <w:pPr>
        <w:spacing w:after="0" w:line="240" w:lineRule="auto"/>
      </w:pPr>
      <w:r>
        <w:separator/>
      </w:r>
    </w:p>
  </w:footnote>
  <w:footnote w:type="continuationSeparator" w:id="0">
    <w:p w14:paraId="396998FF" w14:textId="77777777" w:rsidR="00BA0330" w:rsidRDefault="00BA0330" w:rsidP="00DB5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300791"/>
    <w:multiLevelType w:val="hybridMultilevel"/>
    <w:tmpl w:val="AD703ECC"/>
    <w:lvl w:ilvl="0" w:tplc="D9866ABE">
      <w:start w:val="1"/>
      <w:numFmt w:val="lowerLetter"/>
      <w:lvlText w:val="(%1)"/>
      <w:lvlJc w:val="left"/>
      <w:pPr>
        <w:ind w:left="2911" w:hanging="360"/>
      </w:pPr>
    </w:lvl>
    <w:lvl w:ilvl="1" w:tplc="08090019">
      <w:start w:val="1"/>
      <w:numFmt w:val="lowerLetter"/>
      <w:lvlText w:val="%2."/>
      <w:lvlJc w:val="left"/>
      <w:pPr>
        <w:ind w:left="3631" w:hanging="360"/>
      </w:pPr>
    </w:lvl>
    <w:lvl w:ilvl="2" w:tplc="0809001B">
      <w:start w:val="1"/>
      <w:numFmt w:val="lowerRoman"/>
      <w:lvlText w:val="%3."/>
      <w:lvlJc w:val="right"/>
      <w:pPr>
        <w:ind w:left="4351" w:hanging="180"/>
      </w:pPr>
    </w:lvl>
    <w:lvl w:ilvl="3" w:tplc="0809000F">
      <w:start w:val="1"/>
      <w:numFmt w:val="decimal"/>
      <w:lvlText w:val="%4."/>
      <w:lvlJc w:val="left"/>
      <w:pPr>
        <w:ind w:left="5071" w:hanging="360"/>
      </w:pPr>
    </w:lvl>
    <w:lvl w:ilvl="4" w:tplc="08090019">
      <w:start w:val="1"/>
      <w:numFmt w:val="lowerLetter"/>
      <w:lvlText w:val="%5."/>
      <w:lvlJc w:val="left"/>
      <w:pPr>
        <w:ind w:left="5791" w:hanging="360"/>
      </w:pPr>
    </w:lvl>
    <w:lvl w:ilvl="5" w:tplc="0809001B">
      <w:start w:val="1"/>
      <w:numFmt w:val="lowerRoman"/>
      <w:lvlText w:val="%6."/>
      <w:lvlJc w:val="right"/>
      <w:pPr>
        <w:ind w:left="6511" w:hanging="180"/>
      </w:pPr>
    </w:lvl>
    <w:lvl w:ilvl="6" w:tplc="0809000F">
      <w:start w:val="1"/>
      <w:numFmt w:val="decimal"/>
      <w:lvlText w:val="%7."/>
      <w:lvlJc w:val="left"/>
      <w:pPr>
        <w:ind w:left="7231" w:hanging="360"/>
      </w:pPr>
    </w:lvl>
    <w:lvl w:ilvl="7" w:tplc="08090019">
      <w:start w:val="1"/>
      <w:numFmt w:val="lowerLetter"/>
      <w:lvlText w:val="%8."/>
      <w:lvlJc w:val="left"/>
      <w:pPr>
        <w:ind w:left="7951" w:hanging="360"/>
      </w:pPr>
    </w:lvl>
    <w:lvl w:ilvl="8" w:tplc="0809001B">
      <w:start w:val="1"/>
      <w:numFmt w:val="lowerRoman"/>
      <w:lvlText w:val="%9."/>
      <w:lvlJc w:val="right"/>
      <w:pPr>
        <w:ind w:left="8671" w:hanging="180"/>
      </w:pPr>
    </w:lvl>
  </w:abstractNum>
  <w:abstractNum w:abstractNumId="2" w15:restartNumberingAfterBreak="0">
    <w:nsid w:val="48CD1927"/>
    <w:multiLevelType w:val="hybridMultilevel"/>
    <w:tmpl w:val="E4787D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A878C6"/>
    <w:multiLevelType w:val="hybridMultilevel"/>
    <w:tmpl w:val="11962AD4"/>
    <w:lvl w:ilvl="0" w:tplc="25E2CC6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AwMTA2NzEzMzExtzRV0lEKTi0uzszPAykwrgUAqEHP+ywAAAA="/>
  </w:docVars>
  <w:rsids>
    <w:rsidRoot w:val="002C5AB4"/>
    <w:rsid w:val="000017AC"/>
    <w:rsid w:val="00007714"/>
    <w:rsid w:val="00010214"/>
    <w:rsid w:val="00020C51"/>
    <w:rsid w:val="000262B6"/>
    <w:rsid w:val="00026AED"/>
    <w:rsid w:val="00027548"/>
    <w:rsid w:val="0003103B"/>
    <w:rsid w:val="000311FC"/>
    <w:rsid w:val="000315F9"/>
    <w:rsid w:val="0003256E"/>
    <w:rsid w:val="00033137"/>
    <w:rsid w:val="0003526A"/>
    <w:rsid w:val="00037EFD"/>
    <w:rsid w:val="00040913"/>
    <w:rsid w:val="000416CF"/>
    <w:rsid w:val="00044DE9"/>
    <w:rsid w:val="00044E19"/>
    <w:rsid w:val="000549C1"/>
    <w:rsid w:val="000603B9"/>
    <w:rsid w:val="000615A0"/>
    <w:rsid w:val="00064AFE"/>
    <w:rsid w:val="00065C34"/>
    <w:rsid w:val="00067A34"/>
    <w:rsid w:val="00076248"/>
    <w:rsid w:val="000804E5"/>
    <w:rsid w:val="000826CE"/>
    <w:rsid w:val="00084CCB"/>
    <w:rsid w:val="00087C97"/>
    <w:rsid w:val="000900A4"/>
    <w:rsid w:val="0009179C"/>
    <w:rsid w:val="000922FC"/>
    <w:rsid w:val="0009430B"/>
    <w:rsid w:val="0009486B"/>
    <w:rsid w:val="000A2DEC"/>
    <w:rsid w:val="000B07A8"/>
    <w:rsid w:val="000B42CB"/>
    <w:rsid w:val="000B5709"/>
    <w:rsid w:val="000B6292"/>
    <w:rsid w:val="000B7ACA"/>
    <w:rsid w:val="000B7BAA"/>
    <w:rsid w:val="000B7BC5"/>
    <w:rsid w:val="000B7C17"/>
    <w:rsid w:val="000C1219"/>
    <w:rsid w:val="000C4B1C"/>
    <w:rsid w:val="000C6B23"/>
    <w:rsid w:val="000C77DC"/>
    <w:rsid w:val="000E02B3"/>
    <w:rsid w:val="000E3402"/>
    <w:rsid w:val="000E53D5"/>
    <w:rsid w:val="000E7389"/>
    <w:rsid w:val="000F059D"/>
    <w:rsid w:val="000F26B6"/>
    <w:rsid w:val="00101239"/>
    <w:rsid w:val="00102A61"/>
    <w:rsid w:val="00103702"/>
    <w:rsid w:val="001109E0"/>
    <w:rsid w:val="001126A4"/>
    <w:rsid w:val="001126FD"/>
    <w:rsid w:val="00117044"/>
    <w:rsid w:val="00117411"/>
    <w:rsid w:val="00124BCA"/>
    <w:rsid w:val="0012582D"/>
    <w:rsid w:val="00126CBE"/>
    <w:rsid w:val="001272CE"/>
    <w:rsid w:val="00127C39"/>
    <w:rsid w:val="00131493"/>
    <w:rsid w:val="00135748"/>
    <w:rsid w:val="00135BB1"/>
    <w:rsid w:val="0014111C"/>
    <w:rsid w:val="00143351"/>
    <w:rsid w:val="001453E7"/>
    <w:rsid w:val="001502C0"/>
    <w:rsid w:val="00152DA3"/>
    <w:rsid w:val="001616B6"/>
    <w:rsid w:val="00162E21"/>
    <w:rsid w:val="00165A18"/>
    <w:rsid w:val="00166A2A"/>
    <w:rsid w:val="00175F87"/>
    <w:rsid w:val="00185575"/>
    <w:rsid w:val="00186BA7"/>
    <w:rsid w:val="00191C3A"/>
    <w:rsid w:val="00195056"/>
    <w:rsid w:val="001971D3"/>
    <w:rsid w:val="001A03A9"/>
    <w:rsid w:val="001A2B7A"/>
    <w:rsid w:val="001A35CB"/>
    <w:rsid w:val="001A6FE9"/>
    <w:rsid w:val="001A766C"/>
    <w:rsid w:val="001A79E5"/>
    <w:rsid w:val="001B03BB"/>
    <w:rsid w:val="001B3EF1"/>
    <w:rsid w:val="001B7525"/>
    <w:rsid w:val="001B7A64"/>
    <w:rsid w:val="001C162D"/>
    <w:rsid w:val="001C1758"/>
    <w:rsid w:val="001C184C"/>
    <w:rsid w:val="001C4359"/>
    <w:rsid w:val="001C4F09"/>
    <w:rsid w:val="001D0DA7"/>
    <w:rsid w:val="001D4A38"/>
    <w:rsid w:val="001D63A1"/>
    <w:rsid w:val="001E09E1"/>
    <w:rsid w:val="001E303C"/>
    <w:rsid w:val="001F008C"/>
    <w:rsid w:val="001F2281"/>
    <w:rsid w:val="001F4728"/>
    <w:rsid w:val="00203A04"/>
    <w:rsid w:val="00204590"/>
    <w:rsid w:val="002061B3"/>
    <w:rsid w:val="00213BA1"/>
    <w:rsid w:val="00214DB2"/>
    <w:rsid w:val="0023156E"/>
    <w:rsid w:val="00232FD6"/>
    <w:rsid w:val="00234458"/>
    <w:rsid w:val="00234EF2"/>
    <w:rsid w:val="002351EE"/>
    <w:rsid w:val="0023560B"/>
    <w:rsid w:val="002358D3"/>
    <w:rsid w:val="00241294"/>
    <w:rsid w:val="002439AC"/>
    <w:rsid w:val="00244C13"/>
    <w:rsid w:val="0024771B"/>
    <w:rsid w:val="00251F01"/>
    <w:rsid w:val="002531FF"/>
    <w:rsid w:val="00255681"/>
    <w:rsid w:val="00256F7A"/>
    <w:rsid w:val="0026031D"/>
    <w:rsid w:val="0027092E"/>
    <w:rsid w:val="00272F4B"/>
    <w:rsid w:val="00275EA2"/>
    <w:rsid w:val="00276C84"/>
    <w:rsid w:val="0028041D"/>
    <w:rsid w:val="002810EC"/>
    <w:rsid w:val="002817CC"/>
    <w:rsid w:val="00283DDA"/>
    <w:rsid w:val="00286731"/>
    <w:rsid w:val="00290863"/>
    <w:rsid w:val="00292DE6"/>
    <w:rsid w:val="002934E0"/>
    <w:rsid w:val="00297145"/>
    <w:rsid w:val="002A1FAF"/>
    <w:rsid w:val="002A59E4"/>
    <w:rsid w:val="002A77F9"/>
    <w:rsid w:val="002B2208"/>
    <w:rsid w:val="002B2E68"/>
    <w:rsid w:val="002C0281"/>
    <w:rsid w:val="002C579B"/>
    <w:rsid w:val="002C5AB4"/>
    <w:rsid w:val="002D065D"/>
    <w:rsid w:val="002D1326"/>
    <w:rsid w:val="002D1561"/>
    <w:rsid w:val="002D4B0B"/>
    <w:rsid w:val="002D52A9"/>
    <w:rsid w:val="002E402B"/>
    <w:rsid w:val="002E48BA"/>
    <w:rsid w:val="002E63A0"/>
    <w:rsid w:val="002F2C28"/>
    <w:rsid w:val="002F3CB5"/>
    <w:rsid w:val="002F5E5F"/>
    <w:rsid w:val="003016FF"/>
    <w:rsid w:val="00301C1B"/>
    <w:rsid w:val="00301C70"/>
    <w:rsid w:val="00303889"/>
    <w:rsid w:val="00307AB9"/>
    <w:rsid w:val="00314BD1"/>
    <w:rsid w:val="00315FC3"/>
    <w:rsid w:val="00317946"/>
    <w:rsid w:val="00323434"/>
    <w:rsid w:val="003324AB"/>
    <w:rsid w:val="003328FF"/>
    <w:rsid w:val="00340E8B"/>
    <w:rsid w:val="00344187"/>
    <w:rsid w:val="00344F09"/>
    <w:rsid w:val="00345CEB"/>
    <w:rsid w:val="00355D31"/>
    <w:rsid w:val="00357096"/>
    <w:rsid w:val="00362422"/>
    <w:rsid w:val="00365C9F"/>
    <w:rsid w:val="0037051A"/>
    <w:rsid w:val="00370F39"/>
    <w:rsid w:val="00372EE5"/>
    <w:rsid w:val="003770F2"/>
    <w:rsid w:val="003774C2"/>
    <w:rsid w:val="0038648B"/>
    <w:rsid w:val="003908DF"/>
    <w:rsid w:val="003A4FD9"/>
    <w:rsid w:val="003A7D5B"/>
    <w:rsid w:val="003B074D"/>
    <w:rsid w:val="003B46FF"/>
    <w:rsid w:val="003B57F4"/>
    <w:rsid w:val="003B593C"/>
    <w:rsid w:val="003C0079"/>
    <w:rsid w:val="003C168D"/>
    <w:rsid w:val="003C1E6A"/>
    <w:rsid w:val="003C578A"/>
    <w:rsid w:val="003C5923"/>
    <w:rsid w:val="003D0523"/>
    <w:rsid w:val="003D29FA"/>
    <w:rsid w:val="003D410D"/>
    <w:rsid w:val="003D78BC"/>
    <w:rsid w:val="003D7A03"/>
    <w:rsid w:val="003D7F20"/>
    <w:rsid w:val="003E739A"/>
    <w:rsid w:val="003F0C40"/>
    <w:rsid w:val="003F0DCA"/>
    <w:rsid w:val="003F2121"/>
    <w:rsid w:val="003F4331"/>
    <w:rsid w:val="003F78BE"/>
    <w:rsid w:val="004011D6"/>
    <w:rsid w:val="00401CD4"/>
    <w:rsid w:val="004044E6"/>
    <w:rsid w:val="00405711"/>
    <w:rsid w:val="00410B5C"/>
    <w:rsid w:val="00411513"/>
    <w:rsid w:val="004117A0"/>
    <w:rsid w:val="00411A1E"/>
    <w:rsid w:val="0041337D"/>
    <w:rsid w:val="00413558"/>
    <w:rsid w:val="00413851"/>
    <w:rsid w:val="00416097"/>
    <w:rsid w:val="00423AE8"/>
    <w:rsid w:val="004240EB"/>
    <w:rsid w:val="00424D58"/>
    <w:rsid w:val="004318BF"/>
    <w:rsid w:val="004328C2"/>
    <w:rsid w:val="0044467F"/>
    <w:rsid w:val="00445D3C"/>
    <w:rsid w:val="0044719B"/>
    <w:rsid w:val="004516E6"/>
    <w:rsid w:val="00451BA5"/>
    <w:rsid w:val="00453D14"/>
    <w:rsid w:val="00455B12"/>
    <w:rsid w:val="004560F6"/>
    <w:rsid w:val="004642E2"/>
    <w:rsid w:val="00467487"/>
    <w:rsid w:val="0047129B"/>
    <w:rsid w:val="004720F9"/>
    <w:rsid w:val="004744D8"/>
    <w:rsid w:val="00474C90"/>
    <w:rsid w:val="00476CEA"/>
    <w:rsid w:val="00476DF0"/>
    <w:rsid w:val="00484B8B"/>
    <w:rsid w:val="0049726C"/>
    <w:rsid w:val="004A34A4"/>
    <w:rsid w:val="004B0713"/>
    <w:rsid w:val="004B0B33"/>
    <w:rsid w:val="004B3FDB"/>
    <w:rsid w:val="004B46B7"/>
    <w:rsid w:val="004B5F3B"/>
    <w:rsid w:val="004C2472"/>
    <w:rsid w:val="004C2B9D"/>
    <w:rsid w:val="004D0306"/>
    <w:rsid w:val="004D50E2"/>
    <w:rsid w:val="004D51D6"/>
    <w:rsid w:val="004D7C93"/>
    <w:rsid w:val="004E142A"/>
    <w:rsid w:val="004E29EB"/>
    <w:rsid w:val="004E3B46"/>
    <w:rsid w:val="004F1A1D"/>
    <w:rsid w:val="004F4F15"/>
    <w:rsid w:val="004F6083"/>
    <w:rsid w:val="00502A5F"/>
    <w:rsid w:val="0050516A"/>
    <w:rsid w:val="00506669"/>
    <w:rsid w:val="00507942"/>
    <w:rsid w:val="005121F6"/>
    <w:rsid w:val="005146FB"/>
    <w:rsid w:val="00516933"/>
    <w:rsid w:val="00517313"/>
    <w:rsid w:val="00522D06"/>
    <w:rsid w:val="00527F24"/>
    <w:rsid w:val="005410BE"/>
    <w:rsid w:val="00541F10"/>
    <w:rsid w:val="00543293"/>
    <w:rsid w:val="00552A4F"/>
    <w:rsid w:val="00556D3B"/>
    <w:rsid w:val="005707A7"/>
    <w:rsid w:val="00572C69"/>
    <w:rsid w:val="00575758"/>
    <w:rsid w:val="0057684A"/>
    <w:rsid w:val="005768B2"/>
    <w:rsid w:val="005811E7"/>
    <w:rsid w:val="00583DE9"/>
    <w:rsid w:val="005905C5"/>
    <w:rsid w:val="005959A7"/>
    <w:rsid w:val="005A0E0F"/>
    <w:rsid w:val="005A168B"/>
    <w:rsid w:val="005A1739"/>
    <w:rsid w:val="005A42F6"/>
    <w:rsid w:val="005A4C90"/>
    <w:rsid w:val="005A5953"/>
    <w:rsid w:val="005A5F37"/>
    <w:rsid w:val="005B0107"/>
    <w:rsid w:val="005B050B"/>
    <w:rsid w:val="005B272C"/>
    <w:rsid w:val="005B3352"/>
    <w:rsid w:val="005B3F00"/>
    <w:rsid w:val="005C083E"/>
    <w:rsid w:val="005C5FEF"/>
    <w:rsid w:val="005C6D2B"/>
    <w:rsid w:val="005D278C"/>
    <w:rsid w:val="005D3267"/>
    <w:rsid w:val="005E0947"/>
    <w:rsid w:val="005E0967"/>
    <w:rsid w:val="005E1C49"/>
    <w:rsid w:val="005E38EC"/>
    <w:rsid w:val="005F0524"/>
    <w:rsid w:val="005F3259"/>
    <w:rsid w:val="005F5D14"/>
    <w:rsid w:val="005F6FEE"/>
    <w:rsid w:val="006023B7"/>
    <w:rsid w:val="0060308A"/>
    <w:rsid w:val="00603239"/>
    <w:rsid w:val="006057B1"/>
    <w:rsid w:val="00606B0B"/>
    <w:rsid w:val="00607E6A"/>
    <w:rsid w:val="00610411"/>
    <w:rsid w:val="00613FED"/>
    <w:rsid w:val="0061529C"/>
    <w:rsid w:val="00615562"/>
    <w:rsid w:val="0062010F"/>
    <w:rsid w:val="0062221C"/>
    <w:rsid w:val="00623ED8"/>
    <w:rsid w:val="0062717F"/>
    <w:rsid w:val="00630934"/>
    <w:rsid w:val="00631604"/>
    <w:rsid w:val="00631A2C"/>
    <w:rsid w:val="006337EE"/>
    <w:rsid w:val="0063402D"/>
    <w:rsid w:val="0063761A"/>
    <w:rsid w:val="00641508"/>
    <w:rsid w:val="00641637"/>
    <w:rsid w:val="00641D51"/>
    <w:rsid w:val="00646144"/>
    <w:rsid w:val="00646539"/>
    <w:rsid w:val="00654619"/>
    <w:rsid w:val="00656075"/>
    <w:rsid w:val="00661E91"/>
    <w:rsid w:val="00670BFD"/>
    <w:rsid w:val="00675312"/>
    <w:rsid w:val="0067546D"/>
    <w:rsid w:val="00680029"/>
    <w:rsid w:val="0068130D"/>
    <w:rsid w:val="00682061"/>
    <w:rsid w:val="0068424C"/>
    <w:rsid w:val="006852C7"/>
    <w:rsid w:val="0068640D"/>
    <w:rsid w:val="0068701C"/>
    <w:rsid w:val="006902FC"/>
    <w:rsid w:val="006942DE"/>
    <w:rsid w:val="00697C1B"/>
    <w:rsid w:val="006A1187"/>
    <w:rsid w:val="006A12AA"/>
    <w:rsid w:val="006A26B9"/>
    <w:rsid w:val="006A5805"/>
    <w:rsid w:val="006A6C0E"/>
    <w:rsid w:val="006A6FFE"/>
    <w:rsid w:val="006B0C95"/>
    <w:rsid w:val="006B614D"/>
    <w:rsid w:val="006C4D00"/>
    <w:rsid w:val="006C5E2B"/>
    <w:rsid w:val="006D0E05"/>
    <w:rsid w:val="006E1A7E"/>
    <w:rsid w:val="006E3483"/>
    <w:rsid w:val="006E716C"/>
    <w:rsid w:val="006F2F82"/>
    <w:rsid w:val="006F38E8"/>
    <w:rsid w:val="006F4D84"/>
    <w:rsid w:val="006F6D36"/>
    <w:rsid w:val="007046A5"/>
    <w:rsid w:val="00706195"/>
    <w:rsid w:val="007072A1"/>
    <w:rsid w:val="0071135A"/>
    <w:rsid w:val="007254E7"/>
    <w:rsid w:val="00730A64"/>
    <w:rsid w:val="007357A0"/>
    <w:rsid w:val="00735AD3"/>
    <w:rsid w:val="007413E0"/>
    <w:rsid w:val="00741537"/>
    <w:rsid w:val="00743FFA"/>
    <w:rsid w:val="00751FF2"/>
    <w:rsid w:val="00760735"/>
    <w:rsid w:val="00761CA7"/>
    <w:rsid w:val="00770A98"/>
    <w:rsid w:val="00774F57"/>
    <w:rsid w:val="007756CD"/>
    <w:rsid w:val="00776A81"/>
    <w:rsid w:val="007773EB"/>
    <w:rsid w:val="00783F97"/>
    <w:rsid w:val="00792260"/>
    <w:rsid w:val="00793CB7"/>
    <w:rsid w:val="00794B5E"/>
    <w:rsid w:val="00795C08"/>
    <w:rsid w:val="007A0015"/>
    <w:rsid w:val="007A0ABB"/>
    <w:rsid w:val="007A3821"/>
    <w:rsid w:val="007A4D6E"/>
    <w:rsid w:val="007A565F"/>
    <w:rsid w:val="007B0734"/>
    <w:rsid w:val="007B3D7E"/>
    <w:rsid w:val="007B4703"/>
    <w:rsid w:val="007B5977"/>
    <w:rsid w:val="007B5C55"/>
    <w:rsid w:val="007B7604"/>
    <w:rsid w:val="007C02D3"/>
    <w:rsid w:val="007C7604"/>
    <w:rsid w:val="007D35EB"/>
    <w:rsid w:val="007D3D34"/>
    <w:rsid w:val="007D5ADA"/>
    <w:rsid w:val="007D62AE"/>
    <w:rsid w:val="007D6450"/>
    <w:rsid w:val="007D68F3"/>
    <w:rsid w:val="007D7277"/>
    <w:rsid w:val="007E086E"/>
    <w:rsid w:val="007E0F7A"/>
    <w:rsid w:val="007E28CB"/>
    <w:rsid w:val="007E29D7"/>
    <w:rsid w:val="007E553C"/>
    <w:rsid w:val="007F1CBC"/>
    <w:rsid w:val="007F49E0"/>
    <w:rsid w:val="007F638B"/>
    <w:rsid w:val="00803D77"/>
    <w:rsid w:val="00805F7D"/>
    <w:rsid w:val="00806060"/>
    <w:rsid w:val="00806529"/>
    <w:rsid w:val="0080655C"/>
    <w:rsid w:val="00815F46"/>
    <w:rsid w:val="008162BA"/>
    <w:rsid w:val="00816E7F"/>
    <w:rsid w:val="008171F7"/>
    <w:rsid w:val="00825233"/>
    <w:rsid w:val="008259FB"/>
    <w:rsid w:val="0083501C"/>
    <w:rsid w:val="00836658"/>
    <w:rsid w:val="00846315"/>
    <w:rsid w:val="00846511"/>
    <w:rsid w:val="00850D2D"/>
    <w:rsid w:val="00853327"/>
    <w:rsid w:val="00863884"/>
    <w:rsid w:val="00863C80"/>
    <w:rsid w:val="00864546"/>
    <w:rsid w:val="00865384"/>
    <w:rsid w:val="008665BE"/>
    <w:rsid w:val="008671B9"/>
    <w:rsid w:val="0087296D"/>
    <w:rsid w:val="00872F16"/>
    <w:rsid w:val="008756D4"/>
    <w:rsid w:val="00881619"/>
    <w:rsid w:val="008854F7"/>
    <w:rsid w:val="0088567A"/>
    <w:rsid w:val="00885E0A"/>
    <w:rsid w:val="008928B4"/>
    <w:rsid w:val="00894B50"/>
    <w:rsid w:val="00895B55"/>
    <w:rsid w:val="008A2FC9"/>
    <w:rsid w:val="008A3E0D"/>
    <w:rsid w:val="008A6DAA"/>
    <w:rsid w:val="008A704E"/>
    <w:rsid w:val="008B09F9"/>
    <w:rsid w:val="008B5CBA"/>
    <w:rsid w:val="008C44AF"/>
    <w:rsid w:val="008D259D"/>
    <w:rsid w:val="008D667A"/>
    <w:rsid w:val="008D7368"/>
    <w:rsid w:val="008D73B5"/>
    <w:rsid w:val="008E1E4B"/>
    <w:rsid w:val="008E375E"/>
    <w:rsid w:val="008E6AB2"/>
    <w:rsid w:val="008E7AC1"/>
    <w:rsid w:val="008F14D6"/>
    <w:rsid w:val="008F4C79"/>
    <w:rsid w:val="008F4F7D"/>
    <w:rsid w:val="008F5346"/>
    <w:rsid w:val="008F5581"/>
    <w:rsid w:val="008F7C02"/>
    <w:rsid w:val="00902A54"/>
    <w:rsid w:val="0090588C"/>
    <w:rsid w:val="009109E2"/>
    <w:rsid w:val="009116DC"/>
    <w:rsid w:val="00911FFE"/>
    <w:rsid w:val="00924375"/>
    <w:rsid w:val="00930AA5"/>
    <w:rsid w:val="00933BFE"/>
    <w:rsid w:val="00935267"/>
    <w:rsid w:val="009432E9"/>
    <w:rsid w:val="00946C53"/>
    <w:rsid w:val="00947623"/>
    <w:rsid w:val="0095295B"/>
    <w:rsid w:val="00954C03"/>
    <w:rsid w:val="0095506C"/>
    <w:rsid w:val="00960D8C"/>
    <w:rsid w:val="00962460"/>
    <w:rsid w:val="00963AB9"/>
    <w:rsid w:val="00965E9E"/>
    <w:rsid w:val="009668B6"/>
    <w:rsid w:val="00966D6F"/>
    <w:rsid w:val="00970181"/>
    <w:rsid w:val="009707FC"/>
    <w:rsid w:val="00973C9C"/>
    <w:rsid w:val="009743FB"/>
    <w:rsid w:val="00984434"/>
    <w:rsid w:val="00985CA5"/>
    <w:rsid w:val="00993735"/>
    <w:rsid w:val="00993CDD"/>
    <w:rsid w:val="00997124"/>
    <w:rsid w:val="00997676"/>
    <w:rsid w:val="009A44AE"/>
    <w:rsid w:val="009A4B6B"/>
    <w:rsid w:val="009A4F78"/>
    <w:rsid w:val="009A7FBF"/>
    <w:rsid w:val="009B3781"/>
    <w:rsid w:val="009B3B21"/>
    <w:rsid w:val="009B3D5E"/>
    <w:rsid w:val="009B5114"/>
    <w:rsid w:val="009B6B85"/>
    <w:rsid w:val="009B6C57"/>
    <w:rsid w:val="009C0395"/>
    <w:rsid w:val="009C19E9"/>
    <w:rsid w:val="009C1FE7"/>
    <w:rsid w:val="009C3436"/>
    <w:rsid w:val="009C3F2D"/>
    <w:rsid w:val="009C6CAA"/>
    <w:rsid w:val="009D1972"/>
    <w:rsid w:val="009E59FB"/>
    <w:rsid w:val="00A0154C"/>
    <w:rsid w:val="00A021E2"/>
    <w:rsid w:val="00A029B2"/>
    <w:rsid w:val="00A11E05"/>
    <w:rsid w:val="00A21349"/>
    <w:rsid w:val="00A2208D"/>
    <w:rsid w:val="00A24D02"/>
    <w:rsid w:val="00A25B0C"/>
    <w:rsid w:val="00A2604D"/>
    <w:rsid w:val="00A26727"/>
    <w:rsid w:val="00A278B3"/>
    <w:rsid w:val="00A31107"/>
    <w:rsid w:val="00A3174E"/>
    <w:rsid w:val="00A37010"/>
    <w:rsid w:val="00A43871"/>
    <w:rsid w:val="00A4693E"/>
    <w:rsid w:val="00A541DC"/>
    <w:rsid w:val="00A55C36"/>
    <w:rsid w:val="00A607A9"/>
    <w:rsid w:val="00A618A8"/>
    <w:rsid w:val="00A702C8"/>
    <w:rsid w:val="00A7039A"/>
    <w:rsid w:val="00A744C0"/>
    <w:rsid w:val="00A74A83"/>
    <w:rsid w:val="00A75005"/>
    <w:rsid w:val="00A768D7"/>
    <w:rsid w:val="00A822E1"/>
    <w:rsid w:val="00A85D01"/>
    <w:rsid w:val="00A9038E"/>
    <w:rsid w:val="00A914DF"/>
    <w:rsid w:val="00A92B93"/>
    <w:rsid w:val="00AA2CE3"/>
    <w:rsid w:val="00AA5619"/>
    <w:rsid w:val="00AA7A32"/>
    <w:rsid w:val="00AB5F8A"/>
    <w:rsid w:val="00AB7690"/>
    <w:rsid w:val="00AC16F8"/>
    <w:rsid w:val="00AC2906"/>
    <w:rsid w:val="00AC3B97"/>
    <w:rsid w:val="00AC490D"/>
    <w:rsid w:val="00AC4BD8"/>
    <w:rsid w:val="00AC58FE"/>
    <w:rsid w:val="00AD0CBE"/>
    <w:rsid w:val="00AD1531"/>
    <w:rsid w:val="00AD196F"/>
    <w:rsid w:val="00AD42D5"/>
    <w:rsid w:val="00AD6D0F"/>
    <w:rsid w:val="00AD7ECE"/>
    <w:rsid w:val="00AE1122"/>
    <w:rsid w:val="00AE1747"/>
    <w:rsid w:val="00AE449F"/>
    <w:rsid w:val="00AF0E9A"/>
    <w:rsid w:val="00AF2F1E"/>
    <w:rsid w:val="00AF440E"/>
    <w:rsid w:val="00B001A9"/>
    <w:rsid w:val="00B02AEF"/>
    <w:rsid w:val="00B04E5D"/>
    <w:rsid w:val="00B054B6"/>
    <w:rsid w:val="00B077D5"/>
    <w:rsid w:val="00B13416"/>
    <w:rsid w:val="00B13F14"/>
    <w:rsid w:val="00B14615"/>
    <w:rsid w:val="00B14E2D"/>
    <w:rsid w:val="00B167CC"/>
    <w:rsid w:val="00B265AC"/>
    <w:rsid w:val="00B2789D"/>
    <w:rsid w:val="00B308CE"/>
    <w:rsid w:val="00B405C2"/>
    <w:rsid w:val="00B451F2"/>
    <w:rsid w:val="00B50EE3"/>
    <w:rsid w:val="00B557A4"/>
    <w:rsid w:val="00B5701D"/>
    <w:rsid w:val="00B610A8"/>
    <w:rsid w:val="00B61D1C"/>
    <w:rsid w:val="00B66DFB"/>
    <w:rsid w:val="00B6738B"/>
    <w:rsid w:val="00B762C7"/>
    <w:rsid w:val="00B76E11"/>
    <w:rsid w:val="00B84ADA"/>
    <w:rsid w:val="00B879D3"/>
    <w:rsid w:val="00B91785"/>
    <w:rsid w:val="00B92087"/>
    <w:rsid w:val="00B93E70"/>
    <w:rsid w:val="00B97294"/>
    <w:rsid w:val="00BA0330"/>
    <w:rsid w:val="00BA0E53"/>
    <w:rsid w:val="00BA2DED"/>
    <w:rsid w:val="00BA797A"/>
    <w:rsid w:val="00BB01C0"/>
    <w:rsid w:val="00BB6BFC"/>
    <w:rsid w:val="00BC5F6F"/>
    <w:rsid w:val="00BC664F"/>
    <w:rsid w:val="00BC6AFD"/>
    <w:rsid w:val="00BD38DB"/>
    <w:rsid w:val="00BD3D06"/>
    <w:rsid w:val="00BD6191"/>
    <w:rsid w:val="00BD71FD"/>
    <w:rsid w:val="00BE18D4"/>
    <w:rsid w:val="00BE3015"/>
    <w:rsid w:val="00BE3046"/>
    <w:rsid w:val="00BE3C8A"/>
    <w:rsid w:val="00BE3CC2"/>
    <w:rsid w:val="00BE44D0"/>
    <w:rsid w:val="00BE5622"/>
    <w:rsid w:val="00BE6EBE"/>
    <w:rsid w:val="00BF5272"/>
    <w:rsid w:val="00C00698"/>
    <w:rsid w:val="00C00EDB"/>
    <w:rsid w:val="00C014C0"/>
    <w:rsid w:val="00C017CC"/>
    <w:rsid w:val="00C0740E"/>
    <w:rsid w:val="00C118D9"/>
    <w:rsid w:val="00C126C2"/>
    <w:rsid w:val="00C15FCB"/>
    <w:rsid w:val="00C2149F"/>
    <w:rsid w:val="00C23C02"/>
    <w:rsid w:val="00C24FD9"/>
    <w:rsid w:val="00C275B7"/>
    <w:rsid w:val="00C33460"/>
    <w:rsid w:val="00C36520"/>
    <w:rsid w:val="00C45707"/>
    <w:rsid w:val="00C516DA"/>
    <w:rsid w:val="00C51BDD"/>
    <w:rsid w:val="00C51CEF"/>
    <w:rsid w:val="00C53C7E"/>
    <w:rsid w:val="00C5509B"/>
    <w:rsid w:val="00C56375"/>
    <w:rsid w:val="00C6075C"/>
    <w:rsid w:val="00C67779"/>
    <w:rsid w:val="00C71ED2"/>
    <w:rsid w:val="00C77B96"/>
    <w:rsid w:val="00C77F5F"/>
    <w:rsid w:val="00C80238"/>
    <w:rsid w:val="00C80881"/>
    <w:rsid w:val="00C82560"/>
    <w:rsid w:val="00C83B78"/>
    <w:rsid w:val="00C9308E"/>
    <w:rsid w:val="00C93479"/>
    <w:rsid w:val="00CA2F92"/>
    <w:rsid w:val="00CA33DE"/>
    <w:rsid w:val="00CA7FFB"/>
    <w:rsid w:val="00CB0E24"/>
    <w:rsid w:val="00CB3757"/>
    <w:rsid w:val="00CB4630"/>
    <w:rsid w:val="00CB799A"/>
    <w:rsid w:val="00CC1DA8"/>
    <w:rsid w:val="00CC5BF3"/>
    <w:rsid w:val="00CC62E5"/>
    <w:rsid w:val="00CD1933"/>
    <w:rsid w:val="00CD4463"/>
    <w:rsid w:val="00CD7D3D"/>
    <w:rsid w:val="00CE45BB"/>
    <w:rsid w:val="00CE4F11"/>
    <w:rsid w:val="00CE5B6F"/>
    <w:rsid w:val="00CF32A0"/>
    <w:rsid w:val="00CF38AD"/>
    <w:rsid w:val="00CF58F7"/>
    <w:rsid w:val="00CF74C2"/>
    <w:rsid w:val="00D00F06"/>
    <w:rsid w:val="00D022C9"/>
    <w:rsid w:val="00D04191"/>
    <w:rsid w:val="00D04732"/>
    <w:rsid w:val="00D0675B"/>
    <w:rsid w:val="00D10A89"/>
    <w:rsid w:val="00D21CE4"/>
    <w:rsid w:val="00D2502F"/>
    <w:rsid w:val="00D2532C"/>
    <w:rsid w:val="00D301B6"/>
    <w:rsid w:val="00D3504D"/>
    <w:rsid w:val="00D41849"/>
    <w:rsid w:val="00D42A3E"/>
    <w:rsid w:val="00D42BAE"/>
    <w:rsid w:val="00D43530"/>
    <w:rsid w:val="00D43EF5"/>
    <w:rsid w:val="00D45863"/>
    <w:rsid w:val="00D46B66"/>
    <w:rsid w:val="00D46ECA"/>
    <w:rsid w:val="00D51B71"/>
    <w:rsid w:val="00D521D5"/>
    <w:rsid w:val="00D53816"/>
    <w:rsid w:val="00D545B6"/>
    <w:rsid w:val="00D54DF7"/>
    <w:rsid w:val="00D55DC5"/>
    <w:rsid w:val="00D60AA8"/>
    <w:rsid w:val="00D671AA"/>
    <w:rsid w:val="00D70D60"/>
    <w:rsid w:val="00D72788"/>
    <w:rsid w:val="00D749C8"/>
    <w:rsid w:val="00D824AD"/>
    <w:rsid w:val="00D84D77"/>
    <w:rsid w:val="00D91CFB"/>
    <w:rsid w:val="00D9301B"/>
    <w:rsid w:val="00D95E3E"/>
    <w:rsid w:val="00D96592"/>
    <w:rsid w:val="00DA0C2A"/>
    <w:rsid w:val="00DA2662"/>
    <w:rsid w:val="00DA6950"/>
    <w:rsid w:val="00DA7328"/>
    <w:rsid w:val="00DB4A5D"/>
    <w:rsid w:val="00DB5B50"/>
    <w:rsid w:val="00DC0EB7"/>
    <w:rsid w:val="00DC1F55"/>
    <w:rsid w:val="00DC2B40"/>
    <w:rsid w:val="00DC3352"/>
    <w:rsid w:val="00DD067F"/>
    <w:rsid w:val="00DD409A"/>
    <w:rsid w:val="00DD64D7"/>
    <w:rsid w:val="00DD6DEE"/>
    <w:rsid w:val="00DD7243"/>
    <w:rsid w:val="00DE2D29"/>
    <w:rsid w:val="00DE33E5"/>
    <w:rsid w:val="00DE37F0"/>
    <w:rsid w:val="00DE4598"/>
    <w:rsid w:val="00DF05C3"/>
    <w:rsid w:val="00DF2A06"/>
    <w:rsid w:val="00DF4BC5"/>
    <w:rsid w:val="00DF79D5"/>
    <w:rsid w:val="00E01071"/>
    <w:rsid w:val="00E02976"/>
    <w:rsid w:val="00E03545"/>
    <w:rsid w:val="00E039D0"/>
    <w:rsid w:val="00E03CA4"/>
    <w:rsid w:val="00E040BD"/>
    <w:rsid w:val="00E12D0F"/>
    <w:rsid w:val="00E1711D"/>
    <w:rsid w:val="00E2071E"/>
    <w:rsid w:val="00E2243D"/>
    <w:rsid w:val="00E23174"/>
    <w:rsid w:val="00E23D2A"/>
    <w:rsid w:val="00E253C7"/>
    <w:rsid w:val="00E3133E"/>
    <w:rsid w:val="00E33178"/>
    <w:rsid w:val="00E35035"/>
    <w:rsid w:val="00E3693D"/>
    <w:rsid w:val="00E40761"/>
    <w:rsid w:val="00E441A9"/>
    <w:rsid w:val="00E44754"/>
    <w:rsid w:val="00E45D7C"/>
    <w:rsid w:val="00E4628A"/>
    <w:rsid w:val="00E46D81"/>
    <w:rsid w:val="00E475E1"/>
    <w:rsid w:val="00E54AC2"/>
    <w:rsid w:val="00E6082C"/>
    <w:rsid w:val="00E6163E"/>
    <w:rsid w:val="00E6530F"/>
    <w:rsid w:val="00E67F23"/>
    <w:rsid w:val="00E71A8B"/>
    <w:rsid w:val="00E724B4"/>
    <w:rsid w:val="00E75E1F"/>
    <w:rsid w:val="00E77430"/>
    <w:rsid w:val="00E8255F"/>
    <w:rsid w:val="00E846AF"/>
    <w:rsid w:val="00E85627"/>
    <w:rsid w:val="00E92A46"/>
    <w:rsid w:val="00E94290"/>
    <w:rsid w:val="00E94F2A"/>
    <w:rsid w:val="00E95D7B"/>
    <w:rsid w:val="00E9656E"/>
    <w:rsid w:val="00EA6384"/>
    <w:rsid w:val="00EB0264"/>
    <w:rsid w:val="00EB4940"/>
    <w:rsid w:val="00EB5140"/>
    <w:rsid w:val="00EB7108"/>
    <w:rsid w:val="00EB7FBB"/>
    <w:rsid w:val="00EC18A9"/>
    <w:rsid w:val="00EC34D1"/>
    <w:rsid w:val="00EC3B15"/>
    <w:rsid w:val="00ED456C"/>
    <w:rsid w:val="00EE17B0"/>
    <w:rsid w:val="00EE6100"/>
    <w:rsid w:val="00EF27BC"/>
    <w:rsid w:val="00EF52FE"/>
    <w:rsid w:val="00F020A3"/>
    <w:rsid w:val="00F03245"/>
    <w:rsid w:val="00F03CAB"/>
    <w:rsid w:val="00F06376"/>
    <w:rsid w:val="00F079C7"/>
    <w:rsid w:val="00F10DE1"/>
    <w:rsid w:val="00F14FE9"/>
    <w:rsid w:val="00F21389"/>
    <w:rsid w:val="00F21BCC"/>
    <w:rsid w:val="00F224C9"/>
    <w:rsid w:val="00F232D1"/>
    <w:rsid w:val="00F272E9"/>
    <w:rsid w:val="00F30CF1"/>
    <w:rsid w:val="00F32FFF"/>
    <w:rsid w:val="00F3559E"/>
    <w:rsid w:val="00F37DC0"/>
    <w:rsid w:val="00F40537"/>
    <w:rsid w:val="00F41960"/>
    <w:rsid w:val="00F44E82"/>
    <w:rsid w:val="00F511D0"/>
    <w:rsid w:val="00F5375D"/>
    <w:rsid w:val="00F5390F"/>
    <w:rsid w:val="00F548B2"/>
    <w:rsid w:val="00F55A9D"/>
    <w:rsid w:val="00F55FC7"/>
    <w:rsid w:val="00F56F44"/>
    <w:rsid w:val="00F64678"/>
    <w:rsid w:val="00F664FB"/>
    <w:rsid w:val="00F6772F"/>
    <w:rsid w:val="00F7065E"/>
    <w:rsid w:val="00F70B7D"/>
    <w:rsid w:val="00F70DC5"/>
    <w:rsid w:val="00F72881"/>
    <w:rsid w:val="00F73D87"/>
    <w:rsid w:val="00F751BE"/>
    <w:rsid w:val="00F83859"/>
    <w:rsid w:val="00F94F5D"/>
    <w:rsid w:val="00F95B33"/>
    <w:rsid w:val="00F97EFE"/>
    <w:rsid w:val="00FA3228"/>
    <w:rsid w:val="00FA54F2"/>
    <w:rsid w:val="00FA77F6"/>
    <w:rsid w:val="00FB0BAD"/>
    <w:rsid w:val="00FB1DB3"/>
    <w:rsid w:val="00FB7953"/>
    <w:rsid w:val="00FC2053"/>
    <w:rsid w:val="00FC2309"/>
    <w:rsid w:val="00FC2C9F"/>
    <w:rsid w:val="00FC4722"/>
    <w:rsid w:val="00FC4BFD"/>
    <w:rsid w:val="00FC5E95"/>
    <w:rsid w:val="00FC604C"/>
    <w:rsid w:val="00FD48E7"/>
    <w:rsid w:val="00FE101C"/>
    <w:rsid w:val="00FE1932"/>
    <w:rsid w:val="00FE602A"/>
    <w:rsid w:val="00FE6656"/>
    <w:rsid w:val="00FF0197"/>
    <w:rsid w:val="00FF2E2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3EC33"/>
  <w15:docId w15:val="{FD982A17-2745-4ECB-B040-02D985E8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E1711D"/>
    <w:pPr>
      <w:spacing w:after="0" w:line="240" w:lineRule="auto"/>
    </w:pPr>
    <w:rPr>
      <w:rFonts w:ascii="Times New Roman" w:hAnsi="Times New Roman"/>
      <w:b/>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E1711D"/>
    <w:rPr>
      <w:rFonts w:ascii="Times New Roman" w:hAnsi="Times New Roman"/>
      <w:b/>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paragraph" w:styleId="BalloonText">
    <w:name w:val="Balloon Text"/>
    <w:basedOn w:val="Normal"/>
    <w:link w:val="BalloonTextChar"/>
    <w:uiPriority w:val="99"/>
    <w:semiHidden/>
    <w:unhideWhenUsed/>
    <w:rsid w:val="00251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F01"/>
    <w:rPr>
      <w:rFonts w:ascii="Tahoma" w:hAnsi="Tahoma" w:cs="Tahoma"/>
      <w:sz w:val="16"/>
      <w:szCs w:val="16"/>
    </w:rPr>
  </w:style>
  <w:style w:type="character" w:styleId="UnresolvedMention">
    <w:name w:val="Unresolved Mention"/>
    <w:basedOn w:val="DefaultParagraphFont"/>
    <w:uiPriority w:val="99"/>
    <w:semiHidden/>
    <w:unhideWhenUsed/>
    <w:rsid w:val="00630934"/>
    <w:rPr>
      <w:color w:val="605E5C"/>
      <w:shd w:val="clear" w:color="auto" w:fill="E1DFDD"/>
    </w:rPr>
  </w:style>
  <w:style w:type="paragraph" w:styleId="NormalWeb">
    <w:name w:val="Normal (Web)"/>
    <w:basedOn w:val="Normal"/>
    <w:uiPriority w:val="99"/>
    <w:semiHidden/>
    <w:unhideWhenUsed/>
    <w:rsid w:val="00630934"/>
    <w:pPr>
      <w:spacing w:before="100" w:beforeAutospacing="1" w:after="100" w:afterAutospacing="1" w:line="240" w:lineRule="auto"/>
    </w:pPr>
    <w:rPr>
      <w:rFonts w:eastAsia="Times New Roman" w:cs="Times New Roman"/>
      <w:szCs w:val="24"/>
      <w:lang w:val="en-GB" w:eastAsia="en-GB"/>
    </w:rPr>
  </w:style>
  <w:style w:type="paragraph" w:customStyle="1" w:styleId="SubHeading">
    <w:name w:val="Sub Heading"/>
    <w:basedOn w:val="Normal"/>
    <w:rsid w:val="0068130D"/>
    <w:pPr>
      <w:spacing w:after="0" w:line="240" w:lineRule="auto"/>
      <w:jc w:val="both"/>
    </w:pPr>
    <w:rPr>
      <w:rFonts w:ascii="Tahoma" w:eastAsia="Times New Roman" w:hAnsi="Tahoma" w:cs="Times New Roman"/>
      <w:b/>
      <w:spacing w:val="-3"/>
      <w:sz w:val="26"/>
      <w:szCs w:val="20"/>
      <w:lang w:val="en-GB" w:eastAsia="en-US"/>
    </w:rPr>
  </w:style>
  <w:style w:type="paragraph" w:customStyle="1" w:styleId="Default">
    <w:name w:val="Default"/>
    <w:rsid w:val="0068130D"/>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character" w:styleId="PageNumber">
    <w:name w:val="page number"/>
    <w:basedOn w:val="DefaultParagraphFont"/>
    <w:rsid w:val="0068130D"/>
  </w:style>
  <w:style w:type="table" w:styleId="TableGrid">
    <w:name w:val="Table Grid"/>
    <w:basedOn w:val="TableNormal"/>
    <w:uiPriority w:val="39"/>
    <w:rsid w:val="0068130D"/>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40913"/>
  </w:style>
  <w:style w:type="character" w:styleId="PlaceholderText">
    <w:name w:val="Placeholder Text"/>
    <w:basedOn w:val="DefaultParagraphFont"/>
    <w:uiPriority w:val="99"/>
    <w:semiHidden/>
    <w:rsid w:val="00AB76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8986">
      <w:bodyDiv w:val="1"/>
      <w:marLeft w:val="0"/>
      <w:marRight w:val="0"/>
      <w:marTop w:val="0"/>
      <w:marBottom w:val="0"/>
      <w:divBdr>
        <w:top w:val="none" w:sz="0" w:space="0" w:color="auto"/>
        <w:left w:val="none" w:sz="0" w:space="0" w:color="auto"/>
        <w:bottom w:val="none" w:sz="0" w:space="0" w:color="auto"/>
        <w:right w:val="none" w:sz="0" w:space="0" w:color="auto"/>
      </w:divBdr>
    </w:div>
    <w:div w:id="16583562">
      <w:bodyDiv w:val="1"/>
      <w:marLeft w:val="0"/>
      <w:marRight w:val="0"/>
      <w:marTop w:val="0"/>
      <w:marBottom w:val="0"/>
      <w:divBdr>
        <w:top w:val="none" w:sz="0" w:space="0" w:color="auto"/>
        <w:left w:val="none" w:sz="0" w:space="0" w:color="auto"/>
        <w:bottom w:val="none" w:sz="0" w:space="0" w:color="auto"/>
        <w:right w:val="none" w:sz="0" w:space="0" w:color="auto"/>
      </w:divBdr>
    </w:div>
    <w:div w:id="18505192">
      <w:bodyDiv w:val="1"/>
      <w:marLeft w:val="0"/>
      <w:marRight w:val="0"/>
      <w:marTop w:val="0"/>
      <w:marBottom w:val="0"/>
      <w:divBdr>
        <w:top w:val="none" w:sz="0" w:space="0" w:color="auto"/>
        <w:left w:val="none" w:sz="0" w:space="0" w:color="auto"/>
        <w:bottom w:val="none" w:sz="0" w:space="0" w:color="auto"/>
        <w:right w:val="none" w:sz="0" w:space="0" w:color="auto"/>
      </w:divBdr>
    </w:div>
    <w:div w:id="30570444">
      <w:bodyDiv w:val="1"/>
      <w:marLeft w:val="0"/>
      <w:marRight w:val="0"/>
      <w:marTop w:val="0"/>
      <w:marBottom w:val="0"/>
      <w:divBdr>
        <w:top w:val="none" w:sz="0" w:space="0" w:color="auto"/>
        <w:left w:val="none" w:sz="0" w:space="0" w:color="auto"/>
        <w:bottom w:val="none" w:sz="0" w:space="0" w:color="auto"/>
        <w:right w:val="none" w:sz="0" w:space="0" w:color="auto"/>
      </w:divBdr>
    </w:div>
    <w:div w:id="37097743">
      <w:bodyDiv w:val="1"/>
      <w:marLeft w:val="0"/>
      <w:marRight w:val="0"/>
      <w:marTop w:val="0"/>
      <w:marBottom w:val="0"/>
      <w:divBdr>
        <w:top w:val="none" w:sz="0" w:space="0" w:color="auto"/>
        <w:left w:val="none" w:sz="0" w:space="0" w:color="auto"/>
        <w:bottom w:val="none" w:sz="0" w:space="0" w:color="auto"/>
        <w:right w:val="none" w:sz="0" w:space="0" w:color="auto"/>
      </w:divBdr>
    </w:div>
    <w:div w:id="48237146">
      <w:bodyDiv w:val="1"/>
      <w:marLeft w:val="0"/>
      <w:marRight w:val="0"/>
      <w:marTop w:val="0"/>
      <w:marBottom w:val="0"/>
      <w:divBdr>
        <w:top w:val="none" w:sz="0" w:space="0" w:color="auto"/>
        <w:left w:val="none" w:sz="0" w:space="0" w:color="auto"/>
        <w:bottom w:val="none" w:sz="0" w:space="0" w:color="auto"/>
        <w:right w:val="none" w:sz="0" w:space="0" w:color="auto"/>
      </w:divBdr>
    </w:div>
    <w:div w:id="50202458">
      <w:bodyDiv w:val="1"/>
      <w:marLeft w:val="0"/>
      <w:marRight w:val="0"/>
      <w:marTop w:val="0"/>
      <w:marBottom w:val="0"/>
      <w:divBdr>
        <w:top w:val="none" w:sz="0" w:space="0" w:color="auto"/>
        <w:left w:val="none" w:sz="0" w:space="0" w:color="auto"/>
        <w:bottom w:val="none" w:sz="0" w:space="0" w:color="auto"/>
        <w:right w:val="none" w:sz="0" w:space="0" w:color="auto"/>
      </w:divBdr>
    </w:div>
    <w:div w:id="59404323">
      <w:bodyDiv w:val="1"/>
      <w:marLeft w:val="0"/>
      <w:marRight w:val="0"/>
      <w:marTop w:val="0"/>
      <w:marBottom w:val="0"/>
      <w:divBdr>
        <w:top w:val="none" w:sz="0" w:space="0" w:color="auto"/>
        <w:left w:val="none" w:sz="0" w:space="0" w:color="auto"/>
        <w:bottom w:val="none" w:sz="0" w:space="0" w:color="auto"/>
        <w:right w:val="none" w:sz="0" w:space="0" w:color="auto"/>
      </w:divBdr>
    </w:div>
    <w:div w:id="63260055">
      <w:bodyDiv w:val="1"/>
      <w:marLeft w:val="0"/>
      <w:marRight w:val="0"/>
      <w:marTop w:val="0"/>
      <w:marBottom w:val="0"/>
      <w:divBdr>
        <w:top w:val="none" w:sz="0" w:space="0" w:color="auto"/>
        <w:left w:val="none" w:sz="0" w:space="0" w:color="auto"/>
        <w:bottom w:val="none" w:sz="0" w:space="0" w:color="auto"/>
        <w:right w:val="none" w:sz="0" w:space="0" w:color="auto"/>
      </w:divBdr>
    </w:div>
    <w:div w:id="65617744">
      <w:bodyDiv w:val="1"/>
      <w:marLeft w:val="0"/>
      <w:marRight w:val="0"/>
      <w:marTop w:val="0"/>
      <w:marBottom w:val="0"/>
      <w:divBdr>
        <w:top w:val="none" w:sz="0" w:space="0" w:color="auto"/>
        <w:left w:val="none" w:sz="0" w:space="0" w:color="auto"/>
        <w:bottom w:val="none" w:sz="0" w:space="0" w:color="auto"/>
        <w:right w:val="none" w:sz="0" w:space="0" w:color="auto"/>
      </w:divBdr>
    </w:div>
    <w:div w:id="68188650">
      <w:bodyDiv w:val="1"/>
      <w:marLeft w:val="0"/>
      <w:marRight w:val="0"/>
      <w:marTop w:val="0"/>
      <w:marBottom w:val="0"/>
      <w:divBdr>
        <w:top w:val="none" w:sz="0" w:space="0" w:color="auto"/>
        <w:left w:val="none" w:sz="0" w:space="0" w:color="auto"/>
        <w:bottom w:val="none" w:sz="0" w:space="0" w:color="auto"/>
        <w:right w:val="none" w:sz="0" w:space="0" w:color="auto"/>
      </w:divBdr>
    </w:div>
    <w:div w:id="123424074">
      <w:bodyDiv w:val="1"/>
      <w:marLeft w:val="0"/>
      <w:marRight w:val="0"/>
      <w:marTop w:val="0"/>
      <w:marBottom w:val="0"/>
      <w:divBdr>
        <w:top w:val="none" w:sz="0" w:space="0" w:color="auto"/>
        <w:left w:val="none" w:sz="0" w:space="0" w:color="auto"/>
        <w:bottom w:val="none" w:sz="0" w:space="0" w:color="auto"/>
        <w:right w:val="none" w:sz="0" w:space="0" w:color="auto"/>
      </w:divBdr>
    </w:div>
    <w:div w:id="159277607">
      <w:bodyDiv w:val="1"/>
      <w:marLeft w:val="0"/>
      <w:marRight w:val="0"/>
      <w:marTop w:val="0"/>
      <w:marBottom w:val="0"/>
      <w:divBdr>
        <w:top w:val="none" w:sz="0" w:space="0" w:color="auto"/>
        <w:left w:val="none" w:sz="0" w:space="0" w:color="auto"/>
        <w:bottom w:val="none" w:sz="0" w:space="0" w:color="auto"/>
        <w:right w:val="none" w:sz="0" w:space="0" w:color="auto"/>
      </w:divBdr>
    </w:div>
    <w:div w:id="160238058">
      <w:bodyDiv w:val="1"/>
      <w:marLeft w:val="0"/>
      <w:marRight w:val="0"/>
      <w:marTop w:val="0"/>
      <w:marBottom w:val="0"/>
      <w:divBdr>
        <w:top w:val="none" w:sz="0" w:space="0" w:color="auto"/>
        <w:left w:val="none" w:sz="0" w:space="0" w:color="auto"/>
        <w:bottom w:val="none" w:sz="0" w:space="0" w:color="auto"/>
        <w:right w:val="none" w:sz="0" w:space="0" w:color="auto"/>
      </w:divBdr>
    </w:div>
    <w:div w:id="226459505">
      <w:bodyDiv w:val="1"/>
      <w:marLeft w:val="0"/>
      <w:marRight w:val="0"/>
      <w:marTop w:val="0"/>
      <w:marBottom w:val="0"/>
      <w:divBdr>
        <w:top w:val="none" w:sz="0" w:space="0" w:color="auto"/>
        <w:left w:val="none" w:sz="0" w:space="0" w:color="auto"/>
        <w:bottom w:val="none" w:sz="0" w:space="0" w:color="auto"/>
        <w:right w:val="none" w:sz="0" w:space="0" w:color="auto"/>
      </w:divBdr>
    </w:div>
    <w:div w:id="226654389">
      <w:bodyDiv w:val="1"/>
      <w:marLeft w:val="0"/>
      <w:marRight w:val="0"/>
      <w:marTop w:val="0"/>
      <w:marBottom w:val="0"/>
      <w:divBdr>
        <w:top w:val="none" w:sz="0" w:space="0" w:color="auto"/>
        <w:left w:val="none" w:sz="0" w:space="0" w:color="auto"/>
        <w:bottom w:val="none" w:sz="0" w:space="0" w:color="auto"/>
        <w:right w:val="none" w:sz="0" w:space="0" w:color="auto"/>
      </w:divBdr>
    </w:div>
    <w:div w:id="233973041">
      <w:bodyDiv w:val="1"/>
      <w:marLeft w:val="0"/>
      <w:marRight w:val="0"/>
      <w:marTop w:val="0"/>
      <w:marBottom w:val="0"/>
      <w:divBdr>
        <w:top w:val="none" w:sz="0" w:space="0" w:color="auto"/>
        <w:left w:val="none" w:sz="0" w:space="0" w:color="auto"/>
        <w:bottom w:val="none" w:sz="0" w:space="0" w:color="auto"/>
        <w:right w:val="none" w:sz="0" w:space="0" w:color="auto"/>
      </w:divBdr>
    </w:div>
    <w:div w:id="234439543">
      <w:bodyDiv w:val="1"/>
      <w:marLeft w:val="0"/>
      <w:marRight w:val="0"/>
      <w:marTop w:val="0"/>
      <w:marBottom w:val="0"/>
      <w:divBdr>
        <w:top w:val="none" w:sz="0" w:space="0" w:color="auto"/>
        <w:left w:val="none" w:sz="0" w:space="0" w:color="auto"/>
        <w:bottom w:val="none" w:sz="0" w:space="0" w:color="auto"/>
        <w:right w:val="none" w:sz="0" w:space="0" w:color="auto"/>
      </w:divBdr>
    </w:div>
    <w:div w:id="236791644">
      <w:bodyDiv w:val="1"/>
      <w:marLeft w:val="0"/>
      <w:marRight w:val="0"/>
      <w:marTop w:val="0"/>
      <w:marBottom w:val="0"/>
      <w:divBdr>
        <w:top w:val="none" w:sz="0" w:space="0" w:color="auto"/>
        <w:left w:val="none" w:sz="0" w:space="0" w:color="auto"/>
        <w:bottom w:val="none" w:sz="0" w:space="0" w:color="auto"/>
        <w:right w:val="none" w:sz="0" w:space="0" w:color="auto"/>
      </w:divBdr>
    </w:div>
    <w:div w:id="247420520">
      <w:bodyDiv w:val="1"/>
      <w:marLeft w:val="0"/>
      <w:marRight w:val="0"/>
      <w:marTop w:val="0"/>
      <w:marBottom w:val="0"/>
      <w:divBdr>
        <w:top w:val="none" w:sz="0" w:space="0" w:color="auto"/>
        <w:left w:val="none" w:sz="0" w:space="0" w:color="auto"/>
        <w:bottom w:val="none" w:sz="0" w:space="0" w:color="auto"/>
        <w:right w:val="none" w:sz="0" w:space="0" w:color="auto"/>
      </w:divBdr>
    </w:div>
    <w:div w:id="248513331">
      <w:bodyDiv w:val="1"/>
      <w:marLeft w:val="0"/>
      <w:marRight w:val="0"/>
      <w:marTop w:val="0"/>
      <w:marBottom w:val="0"/>
      <w:divBdr>
        <w:top w:val="none" w:sz="0" w:space="0" w:color="auto"/>
        <w:left w:val="none" w:sz="0" w:space="0" w:color="auto"/>
        <w:bottom w:val="none" w:sz="0" w:space="0" w:color="auto"/>
        <w:right w:val="none" w:sz="0" w:space="0" w:color="auto"/>
      </w:divBdr>
    </w:div>
    <w:div w:id="251554628">
      <w:bodyDiv w:val="1"/>
      <w:marLeft w:val="0"/>
      <w:marRight w:val="0"/>
      <w:marTop w:val="0"/>
      <w:marBottom w:val="0"/>
      <w:divBdr>
        <w:top w:val="none" w:sz="0" w:space="0" w:color="auto"/>
        <w:left w:val="none" w:sz="0" w:space="0" w:color="auto"/>
        <w:bottom w:val="none" w:sz="0" w:space="0" w:color="auto"/>
        <w:right w:val="none" w:sz="0" w:space="0" w:color="auto"/>
      </w:divBdr>
    </w:div>
    <w:div w:id="253589225">
      <w:bodyDiv w:val="1"/>
      <w:marLeft w:val="0"/>
      <w:marRight w:val="0"/>
      <w:marTop w:val="0"/>
      <w:marBottom w:val="0"/>
      <w:divBdr>
        <w:top w:val="none" w:sz="0" w:space="0" w:color="auto"/>
        <w:left w:val="none" w:sz="0" w:space="0" w:color="auto"/>
        <w:bottom w:val="none" w:sz="0" w:space="0" w:color="auto"/>
        <w:right w:val="none" w:sz="0" w:space="0" w:color="auto"/>
      </w:divBdr>
    </w:div>
    <w:div w:id="256330754">
      <w:bodyDiv w:val="1"/>
      <w:marLeft w:val="0"/>
      <w:marRight w:val="0"/>
      <w:marTop w:val="0"/>
      <w:marBottom w:val="0"/>
      <w:divBdr>
        <w:top w:val="none" w:sz="0" w:space="0" w:color="auto"/>
        <w:left w:val="none" w:sz="0" w:space="0" w:color="auto"/>
        <w:bottom w:val="none" w:sz="0" w:space="0" w:color="auto"/>
        <w:right w:val="none" w:sz="0" w:space="0" w:color="auto"/>
      </w:divBdr>
    </w:div>
    <w:div w:id="257719705">
      <w:bodyDiv w:val="1"/>
      <w:marLeft w:val="0"/>
      <w:marRight w:val="0"/>
      <w:marTop w:val="0"/>
      <w:marBottom w:val="0"/>
      <w:divBdr>
        <w:top w:val="none" w:sz="0" w:space="0" w:color="auto"/>
        <w:left w:val="none" w:sz="0" w:space="0" w:color="auto"/>
        <w:bottom w:val="none" w:sz="0" w:space="0" w:color="auto"/>
        <w:right w:val="none" w:sz="0" w:space="0" w:color="auto"/>
      </w:divBdr>
    </w:div>
    <w:div w:id="263146783">
      <w:bodyDiv w:val="1"/>
      <w:marLeft w:val="0"/>
      <w:marRight w:val="0"/>
      <w:marTop w:val="0"/>
      <w:marBottom w:val="0"/>
      <w:divBdr>
        <w:top w:val="none" w:sz="0" w:space="0" w:color="auto"/>
        <w:left w:val="none" w:sz="0" w:space="0" w:color="auto"/>
        <w:bottom w:val="none" w:sz="0" w:space="0" w:color="auto"/>
        <w:right w:val="none" w:sz="0" w:space="0" w:color="auto"/>
      </w:divBdr>
    </w:div>
    <w:div w:id="273287796">
      <w:bodyDiv w:val="1"/>
      <w:marLeft w:val="0"/>
      <w:marRight w:val="0"/>
      <w:marTop w:val="0"/>
      <w:marBottom w:val="0"/>
      <w:divBdr>
        <w:top w:val="none" w:sz="0" w:space="0" w:color="auto"/>
        <w:left w:val="none" w:sz="0" w:space="0" w:color="auto"/>
        <w:bottom w:val="none" w:sz="0" w:space="0" w:color="auto"/>
        <w:right w:val="none" w:sz="0" w:space="0" w:color="auto"/>
      </w:divBdr>
    </w:div>
    <w:div w:id="283653915">
      <w:bodyDiv w:val="1"/>
      <w:marLeft w:val="0"/>
      <w:marRight w:val="0"/>
      <w:marTop w:val="0"/>
      <w:marBottom w:val="0"/>
      <w:divBdr>
        <w:top w:val="none" w:sz="0" w:space="0" w:color="auto"/>
        <w:left w:val="none" w:sz="0" w:space="0" w:color="auto"/>
        <w:bottom w:val="none" w:sz="0" w:space="0" w:color="auto"/>
        <w:right w:val="none" w:sz="0" w:space="0" w:color="auto"/>
      </w:divBdr>
    </w:div>
    <w:div w:id="294406934">
      <w:bodyDiv w:val="1"/>
      <w:marLeft w:val="0"/>
      <w:marRight w:val="0"/>
      <w:marTop w:val="0"/>
      <w:marBottom w:val="0"/>
      <w:divBdr>
        <w:top w:val="none" w:sz="0" w:space="0" w:color="auto"/>
        <w:left w:val="none" w:sz="0" w:space="0" w:color="auto"/>
        <w:bottom w:val="none" w:sz="0" w:space="0" w:color="auto"/>
        <w:right w:val="none" w:sz="0" w:space="0" w:color="auto"/>
      </w:divBdr>
    </w:div>
    <w:div w:id="296841972">
      <w:bodyDiv w:val="1"/>
      <w:marLeft w:val="0"/>
      <w:marRight w:val="0"/>
      <w:marTop w:val="0"/>
      <w:marBottom w:val="0"/>
      <w:divBdr>
        <w:top w:val="none" w:sz="0" w:space="0" w:color="auto"/>
        <w:left w:val="none" w:sz="0" w:space="0" w:color="auto"/>
        <w:bottom w:val="none" w:sz="0" w:space="0" w:color="auto"/>
        <w:right w:val="none" w:sz="0" w:space="0" w:color="auto"/>
      </w:divBdr>
    </w:div>
    <w:div w:id="307592221">
      <w:bodyDiv w:val="1"/>
      <w:marLeft w:val="0"/>
      <w:marRight w:val="0"/>
      <w:marTop w:val="0"/>
      <w:marBottom w:val="0"/>
      <w:divBdr>
        <w:top w:val="none" w:sz="0" w:space="0" w:color="auto"/>
        <w:left w:val="none" w:sz="0" w:space="0" w:color="auto"/>
        <w:bottom w:val="none" w:sz="0" w:space="0" w:color="auto"/>
        <w:right w:val="none" w:sz="0" w:space="0" w:color="auto"/>
      </w:divBdr>
    </w:div>
    <w:div w:id="369964797">
      <w:bodyDiv w:val="1"/>
      <w:marLeft w:val="0"/>
      <w:marRight w:val="0"/>
      <w:marTop w:val="0"/>
      <w:marBottom w:val="0"/>
      <w:divBdr>
        <w:top w:val="none" w:sz="0" w:space="0" w:color="auto"/>
        <w:left w:val="none" w:sz="0" w:space="0" w:color="auto"/>
        <w:bottom w:val="none" w:sz="0" w:space="0" w:color="auto"/>
        <w:right w:val="none" w:sz="0" w:space="0" w:color="auto"/>
      </w:divBdr>
    </w:div>
    <w:div w:id="370960318">
      <w:bodyDiv w:val="1"/>
      <w:marLeft w:val="0"/>
      <w:marRight w:val="0"/>
      <w:marTop w:val="0"/>
      <w:marBottom w:val="0"/>
      <w:divBdr>
        <w:top w:val="none" w:sz="0" w:space="0" w:color="auto"/>
        <w:left w:val="none" w:sz="0" w:space="0" w:color="auto"/>
        <w:bottom w:val="none" w:sz="0" w:space="0" w:color="auto"/>
        <w:right w:val="none" w:sz="0" w:space="0" w:color="auto"/>
      </w:divBdr>
    </w:div>
    <w:div w:id="376860066">
      <w:bodyDiv w:val="1"/>
      <w:marLeft w:val="0"/>
      <w:marRight w:val="0"/>
      <w:marTop w:val="0"/>
      <w:marBottom w:val="0"/>
      <w:divBdr>
        <w:top w:val="none" w:sz="0" w:space="0" w:color="auto"/>
        <w:left w:val="none" w:sz="0" w:space="0" w:color="auto"/>
        <w:bottom w:val="none" w:sz="0" w:space="0" w:color="auto"/>
        <w:right w:val="none" w:sz="0" w:space="0" w:color="auto"/>
      </w:divBdr>
    </w:div>
    <w:div w:id="386534161">
      <w:bodyDiv w:val="1"/>
      <w:marLeft w:val="0"/>
      <w:marRight w:val="0"/>
      <w:marTop w:val="0"/>
      <w:marBottom w:val="0"/>
      <w:divBdr>
        <w:top w:val="none" w:sz="0" w:space="0" w:color="auto"/>
        <w:left w:val="none" w:sz="0" w:space="0" w:color="auto"/>
        <w:bottom w:val="none" w:sz="0" w:space="0" w:color="auto"/>
        <w:right w:val="none" w:sz="0" w:space="0" w:color="auto"/>
      </w:divBdr>
    </w:div>
    <w:div w:id="417487562">
      <w:bodyDiv w:val="1"/>
      <w:marLeft w:val="0"/>
      <w:marRight w:val="0"/>
      <w:marTop w:val="0"/>
      <w:marBottom w:val="0"/>
      <w:divBdr>
        <w:top w:val="none" w:sz="0" w:space="0" w:color="auto"/>
        <w:left w:val="none" w:sz="0" w:space="0" w:color="auto"/>
        <w:bottom w:val="none" w:sz="0" w:space="0" w:color="auto"/>
        <w:right w:val="none" w:sz="0" w:space="0" w:color="auto"/>
      </w:divBdr>
    </w:div>
    <w:div w:id="427778227">
      <w:bodyDiv w:val="1"/>
      <w:marLeft w:val="0"/>
      <w:marRight w:val="0"/>
      <w:marTop w:val="0"/>
      <w:marBottom w:val="0"/>
      <w:divBdr>
        <w:top w:val="none" w:sz="0" w:space="0" w:color="auto"/>
        <w:left w:val="none" w:sz="0" w:space="0" w:color="auto"/>
        <w:bottom w:val="none" w:sz="0" w:space="0" w:color="auto"/>
        <w:right w:val="none" w:sz="0" w:space="0" w:color="auto"/>
      </w:divBdr>
    </w:div>
    <w:div w:id="450055705">
      <w:bodyDiv w:val="1"/>
      <w:marLeft w:val="0"/>
      <w:marRight w:val="0"/>
      <w:marTop w:val="0"/>
      <w:marBottom w:val="0"/>
      <w:divBdr>
        <w:top w:val="none" w:sz="0" w:space="0" w:color="auto"/>
        <w:left w:val="none" w:sz="0" w:space="0" w:color="auto"/>
        <w:bottom w:val="none" w:sz="0" w:space="0" w:color="auto"/>
        <w:right w:val="none" w:sz="0" w:space="0" w:color="auto"/>
      </w:divBdr>
    </w:div>
    <w:div w:id="463352545">
      <w:bodyDiv w:val="1"/>
      <w:marLeft w:val="0"/>
      <w:marRight w:val="0"/>
      <w:marTop w:val="0"/>
      <w:marBottom w:val="0"/>
      <w:divBdr>
        <w:top w:val="none" w:sz="0" w:space="0" w:color="auto"/>
        <w:left w:val="none" w:sz="0" w:space="0" w:color="auto"/>
        <w:bottom w:val="none" w:sz="0" w:space="0" w:color="auto"/>
        <w:right w:val="none" w:sz="0" w:space="0" w:color="auto"/>
      </w:divBdr>
    </w:div>
    <w:div w:id="477696605">
      <w:bodyDiv w:val="1"/>
      <w:marLeft w:val="0"/>
      <w:marRight w:val="0"/>
      <w:marTop w:val="0"/>
      <w:marBottom w:val="0"/>
      <w:divBdr>
        <w:top w:val="none" w:sz="0" w:space="0" w:color="auto"/>
        <w:left w:val="none" w:sz="0" w:space="0" w:color="auto"/>
        <w:bottom w:val="none" w:sz="0" w:space="0" w:color="auto"/>
        <w:right w:val="none" w:sz="0" w:space="0" w:color="auto"/>
      </w:divBdr>
    </w:div>
    <w:div w:id="483662574">
      <w:bodyDiv w:val="1"/>
      <w:marLeft w:val="0"/>
      <w:marRight w:val="0"/>
      <w:marTop w:val="0"/>
      <w:marBottom w:val="0"/>
      <w:divBdr>
        <w:top w:val="none" w:sz="0" w:space="0" w:color="auto"/>
        <w:left w:val="none" w:sz="0" w:space="0" w:color="auto"/>
        <w:bottom w:val="none" w:sz="0" w:space="0" w:color="auto"/>
        <w:right w:val="none" w:sz="0" w:space="0" w:color="auto"/>
      </w:divBdr>
    </w:div>
    <w:div w:id="484246828">
      <w:bodyDiv w:val="1"/>
      <w:marLeft w:val="0"/>
      <w:marRight w:val="0"/>
      <w:marTop w:val="0"/>
      <w:marBottom w:val="0"/>
      <w:divBdr>
        <w:top w:val="none" w:sz="0" w:space="0" w:color="auto"/>
        <w:left w:val="none" w:sz="0" w:space="0" w:color="auto"/>
        <w:bottom w:val="none" w:sz="0" w:space="0" w:color="auto"/>
        <w:right w:val="none" w:sz="0" w:space="0" w:color="auto"/>
      </w:divBdr>
    </w:div>
    <w:div w:id="485241165">
      <w:bodyDiv w:val="1"/>
      <w:marLeft w:val="0"/>
      <w:marRight w:val="0"/>
      <w:marTop w:val="0"/>
      <w:marBottom w:val="0"/>
      <w:divBdr>
        <w:top w:val="none" w:sz="0" w:space="0" w:color="auto"/>
        <w:left w:val="none" w:sz="0" w:space="0" w:color="auto"/>
        <w:bottom w:val="none" w:sz="0" w:space="0" w:color="auto"/>
        <w:right w:val="none" w:sz="0" w:space="0" w:color="auto"/>
      </w:divBdr>
    </w:div>
    <w:div w:id="490605653">
      <w:bodyDiv w:val="1"/>
      <w:marLeft w:val="0"/>
      <w:marRight w:val="0"/>
      <w:marTop w:val="0"/>
      <w:marBottom w:val="0"/>
      <w:divBdr>
        <w:top w:val="none" w:sz="0" w:space="0" w:color="auto"/>
        <w:left w:val="none" w:sz="0" w:space="0" w:color="auto"/>
        <w:bottom w:val="none" w:sz="0" w:space="0" w:color="auto"/>
        <w:right w:val="none" w:sz="0" w:space="0" w:color="auto"/>
      </w:divBdr>
    </w:div>
    <w:div w:id="546335329">
      <w:bodyDiv w:val="1"/>
      <w:marLeft w:val="0"/>
      <w:marRight w:val="0"/>
      <w:marTop w:val="0"/>
      <w:marBottom w:val="0"/>
      <w:divBdr>
        <w:top w:val="none" w:sz="0" w:space="0" w:color="auto"/>
        <w:left w:val="none" w:sz="0" w:space="0" w:color="auto"/>
        <w:bottom w:val="none" w:sz="0" w:space="0" w:color="auto"/>
        <w:right w:val="none" w:sz="0" w:space="0" w:color="auto"/>
      </w:divBdr>
    </w:div>
    <w:div w:id="583878067">
      <w:bodyDiv w:val="1"/>
      <w:marLeft w:val="0"/>
      <w:marRight w:val="0"/>
      <w:marTop w:val="0"/>
      <w:marBottom w:val="0"/>
      <w:divBdr>
        <w:top w:val="none" w:sz="0" w:space="0" w:color="auto"/>
        <w:left w:val="none" w:sz="0" w:space="0" w:color="auto"/>
        <w:bottom w:val="none" w:sz="0" w:space="0" w:color="auto"/>
        <w:right w:val="none" w:sz="0" w:space="0" w:color="auto"/>
      </w:divBdr>
    </w:div>
    <w:div w:id="618876638">
      <w:bodyDiv w:val="1"/>
      <w:marLeft w:val="0"/>
      <w:marRight w:val="0"/>
      <w:marTop w:val="0"/>
      <w:marBottom w:val="0"/>
      <w:divBdr>
        <w:top w:val="none" w:sz="0" w:space="0" w:color="auto"/>
        <w:left w:val="none" w:sz="0" w:space="0" w:color="auto"/>
        <w:bottom w:val="none" w:sz="0" w:space="0" w:color="auto"/>
        <w:right w:val="none" w:sz="0" w:space="0" w:color="auto"/>
      </w:divBdr>
    </w:div>
    <w:div w:id="624391202">
      <w:bodyDiv w:val="1"/>
      <w:marLeft w:val="0"/>
      <w:marRight w:val="0"/>
      <w:marTop w:val="0"/>
      <w:marBottom w:val="0"/>
      <w:divBdr>
        <w:top w:val="none" w:sz="0" w:space="0" w:color="auto"/>
        <w:left w:val="none" w:sz="0" w:space="0" w:color="auto"/>
        <w:bottom w:val="none" w:sz="0" w:space="0" w:color="auto"/>
        <w:right w:val="none" w:sz="0" w:space="0" w:color="auto"/>
      </w:divBdr>
    </w:div>
    <w:div w:id="648749086">
      <w:bodyDiv w:val="1"/>
      <w:marLeft w:val="0"/>
      <w:marRight w:val="0"/>
      <w:marTop w:val="0"/>
      <w:marBottom w:val="0"/>
      <w:divBdr>
        <w:top w:val="none" w:sz="0" w:space="0" w:color="auto"/>
        <w:left w:val="none" w:sz="0" w:space="0" w:color="auto"/>
        <w:bottom w:val="none" w:sz="0" w:space="0" w:color="auto"/>
        <w:right w:val="none" w:sz="0" w:space="0" w:color="auto"/>
      </w:divBdr>
    </w:div>
    <w:div w:id="673649084">
      <w:bodyDiv w:val="1"/>
      <w:marLeft w:val="0"/>
      <w:marRight w:val="0"/>
      <w:marTop w:val="0"/>
      <w:marBottom w:val="0"/>
      <w:divBdr>
        <w:top w:val="none" w:sz="0" w:space="0" w:color="auto"/>
        <w:left w:val="none" w:sz="0" w:space="0" w:color="auto"/>
        <w:bottom w:val="none" w:sz="0" w:space="0" w:color="auto"/>
        <w:right w:val="none" w:sz="0" w:space="0" w:color="auto"/>
      </w:divBdr>
    </w:div>
    <w:div w:id="712582685">
      <w:bodyDiv w:val="1"/>
      <w:marLeft w:val="0"/>
      <w:marRight w:val="0"/>
      <w:marTop w:val="0"/>
      <w:marBottom w:val="0"/>
      <w:divBdr>
        <w:top w:val="none" w:sz="0" w:space="0" w:color="auto"/>
        <w:left w:val="none" w:sz="0" w:space="0" w:color="auto"/>
        <w:bottom w:val="none" w:sz="0" w:space="0" w:color="auto"/>
        <w:right w:val="none" w:sz="0" w:space="0" w:color="auto"/>
      </w:divBdr>
    </w:div>
    <w:div w:id="746808539">
      <w:bodyDiv w:val="1"/>
      <w:marLeft w:val="0"/>
      <w:marRight w:val="0"/>
      <w:marTop w:val="0"/>
      <w:marBottom w:val="0"/>
      <w:divBdr>
        <w:top w:val="none" w:sz="0" w:space="0" w:color="auto"/>
        <w:left w:val="none" w:sz="0" w:space="0" w:color="auto"/>
        <w:bottom w:val="none" w:sz="0" w:space="0" w:color="auto"/>
        <w:right w:val="none" w:sz="0" w:space="0" w:color="auto"/>
      </w:divBdr>
    </w:div>
    <w:div w:id="747771432">
      <w:bodyDiv w:val="1"/>
      <w:marLeft w:val="0"/>
      <w:marRight w:val="0"/>
      <w:marTop w:val="0"/>
      <w:marBottom w:val="0"/>
      <w:divBdr>
        <w:top w:val="none" w:sz="0" w:space="0" w:color="auto"/>
        <w:left w:val="none" w:sz="0" w:space="0" w:color="auto"/>
        <w:bottom w:val="none" w:sz="0" w:space="0" w:color="auto"/>
        <w:right w:val="none" w:sz="0" w:space="0" w:color="auto"/>
      </w:divBdr>
    </w:div>
    <w:div w:id="753550905">
      <w:bodyDiv w:val="1"/>
      <w:marLeft w:val="0"/>
      <w:marRight w:val="0"/>
      <w:marTop w:val="0"/>
      <w:marBottom w:val="0"/>
      <w:divBdr>
        <w:top w:val="none" w:sz="0" w:space="0" w:color="auto"/>
        <w:left w:val="none" w:sz="0" w:space="0" w:color="auto"/>
        <w:bottom w:val="none" w:sz="0" w:space="0" w:color="auto"/>
        <w:right w:val="none" w:sz="0" w:space="0" w:color="auto"/>
      </w:divBdr>
    </w:div>
    <w:div w:id="766928548">
      <w:bodyDiv w:val="1"/>
      <w:marLeft w:val="0"/>
      <w:marRight w:val="0"/>
      <w:marTop w:val="0"/>
      <w:marBottom w:val="0"/>
      <w:divBdr>
        <w:top w:val="none" w:sz="0" w:space="0" w:color="auto"/>
        <w:left w:val="none" w:sz="0" w:space="0" w:color="auto"/>
        <w:bottom w:val="none" w:sz="0" w:space="0" w:color="auto"/>
        <w:right w:val="none" w:sz="0" w:space="0" w:color="auto"/>
      </w:divBdr>
    </w:div>
    <w:div w:id="768426310">
      <w:bodyDiv w:val="1"/>
      <w:marLeft w:val="0"/>
      <w:marRight w:val="0"/>
      <w:marTop w:val="0"/>
      <w:marBottom w:val="0"/>
      <w:divBdr>
        <w:top w:val="none" w:sz="0" w:space="0" w:color="auto"/>
        <w:left w:val="none" w:sz="0" w:space="0" w:color="auto"/>
        <w:bottom w:val="none" w:sz="0" w:space="0" w:color="auto"/>
        <w:right w:val="none" w:sz="0" w:space="0" w:color="auto"/>
      </w:divBdr>
    </w:div>
    <w:div w:id="769281250">
      <w:bodyDiv w:val="1"/>
      <w:marLeft w:val="0"/>
      <w:marRight w:val="0"/>
      <w:marTop w:val="0"/>
      <w:marBottom w:val="0"/>
      <w:divBdr>
        <w:top w:val="none" w:sz="0" w:space="0" w:color="auto"/>
        <w:left w:val="none" w:sz="0" w:space="0" w:color="auto"/>
        <w:bottom w:val="none" w:sz="0" w:space="0" w:color="auto"/>
        <w:right w:val="none" w:sz="0" w:space="0" w:color="auto"/>
      </w:divBdr>
    </w:div>
    <w:div w:id="777456267">
      <w:bodyDiv w:val="1"/>
      <w:marLeft w:val="0"/>
      <w:marRight w:val="0"/>
      <w:marTop w:val="0"/>
      <w:marBottom w:val="0"/>
      <w:divBdr>
        <w:top w:val="none" w:sz="0" w:space="0" w:color="auto"/>
        <w:left w:val="none" w:sz="0" w:space="0" w:color="auto"/>
        <w:bottom w:val="none" w:sz="0" w:space="0" w:color="auto"/>
        <w:right w:val="none" w:sz="0" w:space="0" w:color="auto"/>
      </w:divBdr>
    </w:div>
    <w:div w:id="784277940">
      <w:bodyDiv w:val="1"/>
      <w:marLeft w:val="0"/>
      <w:marRight w:val="0"/>
      <w:marTop w:val="0"/>
      <w:marBottom w:val="0"/>
      <w:divBdr>
        <w:top w:val="none" w:sz="0" w:space="0" w:color="auto"/>
        <w:left w:val="none" w:sz="0" w:space="0" w:color="auto"/>
        <w:bottom w:val="none" w:sz="0" w:space="0" w:color="auto"/>
        <w:right w:val="none" w:sz="0" w:space="0" w:color="auto"/>
      </w:divBdr>
    </w:div>
    <w:div w:id="785392843">
      <w:bodyDiv w:val="1"/>
      <w:marLeft w:val="0"/>
      <w:marRight w:val="0"/>
      <w:marTop w:val="0"/>
      <w:marBottom w:val="0"/>
      <w:divBdr>
        <w:top w:val="none" w:sz="0" w:space="0" w:color="auto"/>
        <w:left w:val="none" w:sz="0" w:space="0" w:color="auto"/>
        <w:bottom w:val="none" w:sz="0" w:space="0" w:color="auto"/>
        <w:right w:val="none" w:sz="0" w:space="0" w:color="auto"/>
      </w:divBdr>
    </w:div>
    <w:div w:id="809252160">
      <w:bodyDiv w:val="1"/>
      <w:marLeft w:val="0"/>
      <w:marRight w:val="0"/>
      <w:marTop w:val="0"/>
      <w:marBottom w:val="0"/>
      <w:divBdr>
        <w:top w:val="none" w:sz="0" w:space="0" w:color="auto"/>
        <w:left w:val="none" w:sz="0" w:space="0" w:color="auto"/>
        <w:bottom w:val="none" w:sz="0" w:space="0" w:color="auto"/>
        <w:right w:val="none" w:sz="0" w:space="0" w:color="auto"/>
      </w:divBdr>
    </w:div>
    <w:div w:id="817383350">
      <w:bodyDiv w:val="1"/>
      <w:marLeft w:val="0"/>
      <w:marRight w:val="0"/>
      <w:marTop w:val="0"/>
      <w:marBottom w:val="0"/>
      <w:divBdr>
        <w:top w:val="none" w:sz="0" w:space="0" w:color="auto"/>
        <w:left w:val="none" w:sz="0" w:space="0" w:color="auto"/>
        <w:bottom w:val="none" w:sz="0" w:space="0" w:color="auto"/>
        <w:right w:val="none" w:sz="0" w:space="0" w:color="auto"/>
      </w:divBdr>
    </w:div>
    <w:div w:id="826553500">
      <w:bodyDiv w:val="1"/>
      <w:marLeft w:val="0"/>
      <w:marRight w:val="0"/>
      <w:marTop w:val="0"/>
      <w:marBottom w:val="0"/>
      <w:divBdr>
        <w:top w:val="none" w:sz="0" w:space="0" w:color="auto"/>
        <w:left w:val="none" w:sz="0" w:space="0" w:color="auto"/>
        <w:bottom w:val="none" w:sz="0" w:space="0" w:color="auto"/>
        <w:right w:val="none" w:sz="0" w:space="0" w:color="auto"/>
      </w:divBdr>
    </w:div>
    <w:div w:id="833760984">
      <w:bodyDiv w:val="1"/>
      <w:marLeft w:val="0"/>
      <w:marRight w:val="0"/>
      <w:marTop w:val="0"/>
      <w:marBottom w:val="0"/>
      <w:divBdr>
        <w:top w:val="none" w:sz="0" w:space="0" w:color="auto"/>
        <w:left w:val="none" w:sz="0" w:space="0" w:color="auto"/>
        <w:bottom w:val="none" w:sz="0" w:space="0" w:color="auto"/>
        <w:right w:val="none" w:sz="0" w:space="0" w:color="auto"/>
      </w:divBdr>
    </w:div>
    <w:div w:id="838736401">
      <w:bodyDiv w:val="1"/>
      <w:marLeft w:val="0"/>
      <w:marRight w:val="0"/>
      <w:marTop w:val="0"/>
      <w:marBottom w:val="0"/>
      <w:divBdr>
        <w:top w:val="none" w:sz="0" w:space="0" w:color="auto"/>
        <w:left w:val="none" w:sz="0" w:space="0" w:color="auto"/>
        <w:bottom w:val="none" w:sz="0" w:space="0" w:color="auto"/>
        <w:right w:val="none" w:sz="0" w:space="0" w:color="auto"/>
      </w:divBdr>
    </w:div>
    <w:div w:id="850607541">
      <w:bodyDiv w:val="1"/>
      <w:marLeft w:val="0"/>
      <w:marRight w:val="0"/>
      <w:marTop w:val="0"/>
      <w:marBottom w:val="0"/>
      <w:divBdr>
        <w:top w:val="none" w:sz="0" w:space="0" w:color="auto"/>
        <w:left w:val="none" w:sz="0" w:space="0" w:color="auto"/>
        <w:bottom w:val="none" w:sz="0" w:space="0" w:color="auto"/>
        <w:right w:val="none" w:sz="0" w:space="0" w:color="auto"/>
      </w:divBdr>
    </w:div>
    <w:div w:id="851457660">
      <w:bodyDiv w:val="1"/>
      <w:marLeft w:val="0"/>
      <w:marRight w:val="0"/>
      <w:marTop w:val="0"/>
      <w:marBottom w:val="0"/>
      <w:divBdr>
        <w:top w:val="none" w:sz="0" w:space="0" w:color="auto"/>
        <w:left w:val="none" w:sz="0" w:space="0" w:color="auto"/>
        <w:bottom w:val="none" w:sz="0" w:space="0" w:color="auto"/>
        <w:right w:val="none" w:sz="0" w:space="0" w:color="auto"/>
      </w:divBdr>
    </w:div>
    <w:div w:id="860052884">
      <w:bodyDiv w:val="1"/>
      <w:marLeft w:val="0"/>
      <w:marRight w:val="0"/>
      <w:marTop w:val="0"/>
      <w:marBottom w:val="0"/>
      <w:divBdr>
        <w:top w:val="none" w:sz="0" w:space="0" w:color="auto"/>
        <w:left w:val="none" w:sz="0" w:space="0" w:color="auto"/>
        <w:bottom w:val="none" w:sz="0" w:space="0" w:color="auto"/>
        <w:right w:val="none" w:sz="0" w:space="0" w:color="auto"/>
      </w:divBdr>
    </w:div>
    <w:div w:id="860777371">
      <w:bodyDiv w:val="1"/>
      <w:marLeft w:val="0"/>
      <w:marRight w:val="0"/>
      <w:marTop w:val="0"/>
      <w:marBottom w:val="0"/>
      <w:divBdr>
        <w:top w:val="none" w:sz="0" w:space="0" w:color="auto"/>
        <w:left w:val="none" w:sz="0" w:space="0" w:color="auto"/>
        <w:bottom w:val="none" w:sz="0" w:space="0" w:color="auto"/>
        <w:right w:val="none" w:sz="0" w:space="0" w:color="auto"/>
      </w:divBdr>
    </w:div>
    <w:div w:id="872885245">
      <w:bodyDiv w:val="1"/>
      <w:marLeft w:val="0"/>
      <w:marRight w:val="0"/>
      <w:marTop w:val="0"/>
      <w:marBottom w:val="0"/>
      <w:divBdr>
        <w:top w:val="none" w:sz="0" w:space="0" w:color="auto"/>
        <w:left w:val="none" w:sz="0" w:space="0" w:color="auto"/>
        <w:bottom w:val="none" w:sz="0" w:space="0" w:color="auto"/>
        <w:right w:val="none" w:sz="0" w:space="0" w:color="auto"/>
      </w:divBdr>
    </w:div>
    <w:div w:id="894202177">
      <w:bodyDiv w:val="1"/>
      <w:marLeft w:val="0"/>
      <w:marRight w:val="0"/>
      <w:marTop w:val="0"/>
      <w:marBottom w:val="0"/>
      <w:divBdr>
        <w:top w:val="none" w:sz="0" w:space="0" w:color="auto"/>
        <w:left w:val="none" w:sz="0" w:space="0" w:color="auto"/>
        <w:bottom w:val="none" w:sz="0" w:space="0" w:color="auto"/>
        <w:right w:val="none" w:sz="0" w:space="0" w:color="auto"/>
      </w:divBdr>
    </w:div>
    <w:div w:id="911432005">
      <w:bodyDiv w:val="1"/>
      <w:marLeft w:val="0"/>
      <w:marRight w:val="0"/>
      <w:marTop w:val="0"/>
      <w:marBottom w:val="0"/>
      <w:divBdr>
        <w:top w:val="none" w:sz="0" w:space="0" w:color="auto"/>
        <w:left w:val="none" w:sz="0" w:space="0" w:color="auto"/>
        <w:bottom w:val="none" w:sz="0" w:space="0" w:color="auto"/>
        <w:right w:val="none" w:sz="0" w:space="0" w:color="auto"/>
      </w:divBdr>
    </w:div>
    <w:div w:id="915896945">
      <w:bodyDiv w:val="1"/>
      <w:marLeft w:val="0"/>
      <w:marRight w:val="0"/>
      <w:marTop w:val="0"/>
      <w:marBottom w:val="0"/>
      <w:divBdr>
        <w:top w:val="none" w:sz="0" w:space="0" w:color="auto"/>
        <w:left w:val="none" w:sz="0" w:space="0" w:color="auto"/>
        <w:bottom w:val="none" w:sz="0" w:space="0" w:color="auto"/>
        <w:right w:val="none" w:sz="0" w:space="0" w:color="auto"/>
      </w:divBdr>
    </w:div>
    <w:div w:id="924991916">
      <w:bodyDiv w:val="1"/>
      <w:marLeft w:val="0"/>
      <w:marRight w:val="0"/>
      <w:marTop w:val="0"/>
      <w:marBottom w:val="0"/>
      <w:divBdr>
        <w:top w:val="none" w:sz="0" w:space="0" w:color="auto"/>
        <w:left w:val="none" w:sz="0" w:space="0" w:color="auto"/>
        <w:bottom w:val="none" w:sz="0" w:space="0" w:color="auto"/>
        <w:right w:val="none" w:sz="0" w:space="0" w:color="auto"/>
      </w:divBdr>
    </w:div>
    <w:div w:id="955142747">
      <w:bodyDiv w:val="1"/>
      <w:marLeft w:val="0"/>
      <w:marRight w:val="0"/>
      <w:marTop w:val="0"/>
      <w:marBottom w:val="0"/>
      <w:divBdr>
        <w:top w:val="none" w:sz="0" w:space="0" w:color="auto"/>
        <w:left w:val="none" w:sz="0" w:space="0" w:color="auto"/>
        <w:bottom w:val="none" w:sz="0" w:space="0" w:color="auto"/>
        <w:right w:val="none" w:sz="0" w:space="0" w:color="auto"/>
      </w:divBdr>
    </w:div>
    <w:div w:id="975070127">
      <w:bodyDiv w:val="1"/>
      <w:marLeft w:val="0"/>
      <w:marRight w:val="0"/>
      <w:marTop w:val="0"/>
      <w:marBottom w:val="0"/>
      <w:divBdr>
        <w:top w:val="none" w:sz="0" w:space="0" w:color="auto"/>
        <w:left w:val="none" w:sz="0" w:space="0" w:color="auto"/>
        <w:bottom w:val="none" w:sz="0" w:space="0" w:color="auto"/>
        <w:right w:val="none" w:sz="0" w:space="0" w:color="auto"/>
      </w:divBdr>
    </w:div>
    <w:div w:id="979991585">
      <w:bodyDiv w:val="1"/>
      <w:marLeft w:val="0"/>
      <w:marRight w:val="0"/>
      <w:marTop w:val="0"/>
      <w:marBottom w:val="0"/>
      <w:divBdr>
        <w:top w:val="none" w:sz="0" w:space="0" w:color="auto"/>
        <w:left w:val="none" w:sz="0" w:space="0" w:color="auto"/>
        <w:bottom w:val="none" w:sz="0" w:space="0" w:color="auto"/>
        <w:right w:val="none" w:sz="0" w:space="0" w:color="auto"/>
      </w:divBdr>
    </w:div>
    <w:div w:id="980501043">
      <w:bodyDiv w:val="1"/>
      <w:marLeft w:val="0"/>
      <w:marRight w:val="0"/>
      <w:marTop w:val="0"/>
      <w:marBottom w:val="0"/>
      <w:divBdr>
        <w:top w:val="none" w:sz="0" w:space="0" w:color="auto"/>
        <w:left w:val="none" w:sz="0" w:space="0" w:color="auto"/>
        <w:bottom w:val="none" w:sz="0" w:space="0" w:color="auto"/>
        <w:right w:val="none" w:sz="0" w:space="0" w:color="auto"/>
      </w:divBdr>
    </w:div>
    <w:div w:id="1009410151">
      <w:bodyDiv w:val="1"/>
      <w:marLeft w:val="0"/>
      <w:marRight w:val="0"/>
      <w:marTop w:val="0"/>
      <w:marBottom w:val="0"/>
      <w:divBdr>
        <w:top w:val="none" w:sz="0" w:space="0" w:color="auto"/>
        <w:left w:val="none" w:sz="0" w:space="0" w:color="auto"/>
        <w:bottom w:val="none" w:sz="0" w:space="0" w:color="auto"/>
        <w:right w:val="none" w:sz="0" w:space="0" w:color="auto"/>
      </w:divBdr>
    </w:div>
    <w:div w:id="1030839298">
      <w:bodyDiv w:val="1"/>
      <w:marLeft w:val="0"/>
      <w:marRight w:val="0"/>
      <w:marTop w:val="0"/>
      <w:marBottom w:val="0"/>
      <w:divBdr>
        <w:top w:val="none" w:sz="0" w:space="0" w:color="auto"/>
        <w:left w:val="none" w:sz="0" w:space="0" w:color="auto"/>
        <w:bottom w:val="none" w:sz="0" w:space="0" w:color="auto"/>
        <w:right w:val="none" w:sz="0" w:space="0" w:color="auto"/>
      </w:divBdr>
    </w:div>
    <w:div w:id="1041170542">
      <w:bodyDiv w:val="1"/>
      <w:marLeft w:val="0"/>
      <w:marRight w:val="0"/>
      <w:marTop w:val="0"/>
      <w:marBottom w:val="0"/>
      <w:divBdr>
        <w:top w:val="none" w:sz="0" w:space="0" w:color="auto"/>
        <w:left w:val="none" w:sz="0" w:space="0" w:color="auto"/>
        <w:bottom w:val="none" w:sz="0" w:space="0" w:color="auto"/>
        <w:right w:val="none" w:sz="0" w:space="0" w:color="auto"/>
      </w:divBdr>
    </w:div>
    <w:div w:id="1053694189">
      <w:bodyDiv w:val="1"/>
      <w:marLeft w:val="0"/>
      <w:marRight w:val="0"/>
      <w:marTop w:val="0"/>
      <w:marBottom w:val="0"/>
      <w:divBdr>
        <w:top w:val="none" w:sz="0" w:space="0" w:color="auto"/>
        <w:left w:val="none" w:sz="0" w:space="0" w:color="auto"/>
        <w:bottom w:val="none" w:sz="0" w:space="0" w:color="auto"/>
        <w:right w:val="none" w:sz="0" w:space="0" w:color="auto"/>
      </w:divBdr>
    </w:div>
    <w:div w:id="1075973457">
      <w:bodyDiv w:val="1"/>
      <w:marLeft w:val="0"/>
      <w:marRight w:val="0"/>
      <w:marTop w:val="0"/>
      <w:marBottom w:val="0"/>
      <w:divBdr>
        <w:top w:val="none" w:sz="0" w:space="0" w:color="auto"/>
        <w:left w:val="none" w:sz="0" w:space="0" w:color="auto"/>
        <w:bottom w:val="none" w:sz="0" w:space="0" w:color="auto"/>
        <w:right w:val="none" w:sz="0" w:space="0" w:color="auto"/>
      </w:divBdr>
    </w:div>
    <w:div w:id="1102528991">
      <w:bodyDiv w:val="1"/>
      <w:marLeft w:val="0"/>
      <w:marRight w:val="0"/>
      <w:marTop w:val="0"/>
      <w:marBottom w:val="0"/>
      <w:divBdr>
        <w:top w:val="none" w:sz="0" w:space="0" w:color="auto"/>
        <w:left w:val="none" w:sz="0" w:space="0" w:color="auto"/>
        <w:bottom w:val="none" w:sz="0" w:space="0" w:color="auto"/>
        <w:right w:val="none" w:sz="0" w:space="0" w:color="auto"/>
      </w:divBdr>
    </w:div>
    <w:div w:id="1108816142">
      <w:bodyDiv w:val="1"/>
      <w:marLeft w:val="0"/>
      <w:marRight w:val="0"/>
      <w:marTop w:val="0"/>
      <w:marBottom w:val="0"/>
      <w:divBdr>
        <w:top w:val="none" w:sz="0" w:space="0" w:color="auto"/>
        <w:left w:val="none" w:sz="0" w:space="0" w:color="auto"/>
        <w:bottom w:val="none" w:sz="0" w:space="0" w:color="auto"/>
        <w:right w:val="none" w:sz="0" w:space="0" w:color="auto"/>
      </w:divBdr>
    </w:div>
    <w:div w:id="1118833354">
      <w:bodyDiv w:val="1"/>
      <w:marLeft w:val="0"/>
      <w:marRight w:val="0"/>
      <w:marTop w:val="0"/>
      <w:marBottom w:val="0"/>
      <w:divBdr>
        <w:top w:val="none" w:sz="0" w:space="0" w:color="auto"/>
        <w:left w:val="none" w:sz="0" w:space="0" w:color="auto"/>
        <w:bottom w:val="none" w:sz="0" w:space="0" w:color="auto"/>
        <w:right w:val="none" w:sz="0" w:space="0" w:color="auto"/>
      </w:divBdr>
    </w:div>
    <w:div w:id="1130442220">
      <w:bodyDiv w:val="1"/>
      <w:marLeft w:val="0"/>
      <w:marRight w:val="0"/>
      <w:marTop w:val="0"/>
      <w:marBottom w:val="0"/>
      <w:divBdr>
        <w:top w:val="none" w:sz="0" w:space="0" w:color="auto"/>
        <w:left w:val="none" w:sz="0" w:space="0" w:color="auto"/>
        <w:bottom w:val="none" w:sz="0" w:space="0" w:color="auto"/>
        <w:right w:val="none" w:sz="0" w:space="0" w:color="auto"/>
      </w:divBdr>
    </w:div>
    <w:div w:id="1177890182">
      <w:bodyDiv w:val="1"/>
      <w:marLeft w:val="0"/>
      <w:marRight w:val="0"/>
      <w:marTop w:val="0"/>
      <w:marBottom w:val="0"/>
      <w:divBdr>
        <w:top w:val="none" w:sz="0" w:space="0" w:color="auto"/>
        <w:left w:val="none" w:sz="0" w:space="0" w:color="auto"/>
        <w:bottom w:val="none" w:sz="0" w:space="0" w:color="auto"/>
        <w:right w:val="none" w:sz="0" w:space="0" w:color="auto"/>
      </w:divBdr>
    </w:div>
    <w:div w:id="1179781151">
      <w:bodyDiv w:val="1"/>
      <w:marLeft w:val="0"/>
      <w:marRight w:val="0"/>
      <w:marTop w:val="0"/>
      <w:marBottom w:val="0"/>
      <w:divBdr>
        <w:top w:val="none" w:sz="0" w:space="0" w:color="auto"/>
        <w:left w:val="none" w:sz="0" w:space="0" w:color="auto"/>
        <w:bottom w:val="none" w:sz="0" w:space="0" w:color="auto"/>
        <w:right w:val="none" w:sz="0" w:space="0" w:color="auto"/>
      </w:divBdr>
    </w:div>
    <w:div w:id="1180045263">
      <w:bodyDiv w:val="1"/>
      <w:marLeft w:val="0"/>
      <w:marRight w:val="0"/>
      <w:marTop w:val="0"/>
      <w:marBottom w:val="0"/>
      <w:divBdr>
        <w:top w:val="none" w:sz="0" w:space="0" w:color="auto"/>
        <w:left w:val="none" w:sz="0" w:space="0" w:color="auto"/>
        <w:bottom w:val="none" w:sz="0" w:space="0" w:color="auto"/>
        <w:right w:val="none" w:sz="0" w:space="0" w:color="auto"/>
      </w:divBdr>
    </w:div>
    <w:div w:id="1191724760">
      <w:bodyDiv w:val="1"/>
      <w:marLeft w:val="0"/>
      <w:marRight w:val="0"/>
      <w:marTop w:val="0"/>
      <w:marBottom w:val="0"/>
      <w:divBdr>
        <w:top w:val="none" w:sz="0" w:space="0" w:color="auto"/>
        <w:left w:val="none" w:sz="0" w:space="0" w:color="auto"/>
        <w:bottom w:val="none" w:sz="0" w:space="0" w:color="auto"/>
        <w:right w:val="none" w:sz="0" w:space="0" w:color="auto"/>
      </w:divBdr>
    </w:div>
    <w:div w:id="1196621876">
      <w:bodyDiv w:val="1"/>
      <w:marLeft w:val="0"/>
      <w:marRight w:val="0"/>
      <w:marTop w:val="0"/>
      <w:marBottom w:val="0"/>
      <w:divBdr>
        <w:top w:val="none" w:sz="0" w:space="0" w:color="auto"/>
        <w:left w:val="none" w:sz="0" w:space="0" w:color="auto"/>
        <w:bottom w:val="none" w:sz="0" w:space="0" w:color="auto"/>
        <w:right w:val="none" w:sz="0" w:space="0" w:color="auto"/>
      </w:divBdr>
    </w:div>
    <w:div w:id="1242256603">
      <w:bodyDiv w:val="1"/>
      <w:marLeft w:val="0"/>
      <w:marRight w:val="0"/>
      <w:marTop w:val="0"/>
      <w:marBottom w:val="0"/>
      <w:divBdr>
        <w:top w:val="none" w:sz="0" w:space="0" w:color="auto"/>
        <w:left w:val="none" w:sz="0" w:space="0" w:color="auto"/>
        <w:bottom w:val="none" w:sz="0" w:space="0" w:color="auto"/>
        <w:right w:val="none" w:sz="0" w:space="0" w:color="auto"/>
      </w:divBdr>
    </w:div>
    <w:div w:id="1245265662">
      <w:bodyDiv w:val="1"/>
      <w:marLeft w:val="0"/>
      <w:marRight w:val="0"/>
      <w:marTop w:val="0"/>
      <w:marBottom w:val="0"/>
      <w:divBdr>
        <w:top w:val="none" w:sz="0" w:space="0" w:color="auto"/>
        <w:left w:val="none" w:sz="0" w:space="0" w:color="auto"/>
        <w:bottom w:val="none" w:sz="0" w:space="0" w:color="auto"/>
        <w:right w:val="none" w:sz="0" w:space="0" w:color="auto"/>
      </w:divBdr>
    </w:div>
    <w:div w:id="1261915550">
      <w:bodyDiv w:val="1"/>
      <w:marLeft w:val="0"/>
      <w:marRight w:val="0"/>
      <w:marTop w:val="0"/>
      <w:marBottom w:val="0"/>
      <w:divBdr>
        <w:top w:val="none" w:sz="0" w:space="0" w:color="auto"/>
        <w:left w:val="none" w:sz="0" w:space="0" w:color="auto"/>
        <w:bottom w:val="none" w:sz="0" w:space="0" w:color="auto"/>
        <w:right w:val="none" w:sz="0" w:space="0" w:color="auto"/>
      </w:divBdr>
    </w:div>
    <w:div w:id="1275753316">
      <w:bodyDiv w:val="1"/>
      <w:marLeft w:val="0"/>
      <w:marRight w:val="0"/>
      <w:marTop w:val="0"/>
      <w:marBottom w:val="0"/>
      <w:divBdr>
        <w:top w:val="none" w:sz="0" w:space="0" w:color="auto"/>
        <w:left w:val="none" w:sz="0" w:space="0" w:color="auto"/>
        <w:bottom w:val="none" w:sz="0" w:space="0" w:color="auto"/>
        <w:right w:val="none" w:sz="0" w:space="0" w:color="auto"/>
      </w:divBdr>
    </w:div>
    <w:div w:id="1299725985">
      <w:bodyDiv w:val="1"/>
      <w:marLeft w:val="0"/>
      <w:marRight w:val="0"/>
      <w:marTop w:val="0"/>
      <w:marBottom w:val="0"/>
      <w:divBdr>
        <w:top w:val="none" w:sz="0" w:space="0" w:color="auto"/>
        <w:left w:val="none" w:sz="0" w:space="0" w:color="auto"/>
        <w:bottom w:val="none" w:sz="0" w:space="0" w:color="auto"/>
        <w:right w:val="none" w:sz="0" w:space="0" w:color="auto"/>
      </w:divBdr>
    </w:div>
    <w:div w:id="1311904346">
      <w:bodyDiv w:val="1"/>
      <w:marLeft w:val="0"/>
      <w:marRight w:val="0"/>
      <w:marTop w:val="0"/>
      <w:marBottom w:val="0"/>
      <w:divBdr>
        <w:top w:val="none" w:sz="0" w:space="0" w:color="auto"/>
        <w:left w:val="none" w:sz="0" w:space="0" w:color="auto"/>
        <w:bottom w:val="none" w:sz="0" w:space="0" w:color="auto"/>
        <w:right w:val="none" w:sz="0" w:space="0" w:color="auto"/>
      </w:divBdr>
    </w:div>
    <w:div w:id="1313867693">
      <w:bodyDiv w:val="1"/>
      <w:marLeft w:val="0"/>
      <w:marRight w:val="0"/>
      <w:marTop w:val="0"/>
      <w:marBottom w:val="0"/>
      <w:divBdr>
        <w:top w:val="none" w:sz="0" w:space="0" w:color="auto"/>
        <w:left w:val="none" w:sz="0" w:space="0" w:color="auto"/>
        <w:bottom w:val="none" w:sz="0" w:space="0" w:color="auto"/>
        <w:right w:val="none" w:sz="0" w:space="0" w:color="auto"/>
      </w:divBdr>
    </w:div>
    <w:div w:id="1353845720">
      <w:bodyDiv w:val="1"/>
      <w:marLeft w:val="0"/>
      <w:marRight w:val="0"/>
      <w:marTop w:val="0"/>
      <w:marBottom w:val="0"/>
      <w:divBdr>
        <w:top w:val="none" w:sz="0" w:space="0" w:color="auto"/>
        <w:left w:val="none" w:sz="0" w:space="0" w:color="auto"/>
        <w:bottom w:val="none" w:sz="0" w:space="0" w:color="auto"/>
        <w:right w:val="none" w:sz="0" w:space="0" w:color="auto"/>
      </w:divBdr>
    </w:div>
    <w:div w:id="1358459119">
      <w:bodyDiv w:val="1"/>
      <w:marLeft w:val="0"/>
      <w:marRight w:val="0"/>
      <w:marTop w:val="0"/>
      <w:marBottom w:val="0"/>
      <w:divBdr>
        <w:top w:val="none" w:sz="0" w:space="0" w:color="auto"/>
        <w:left w:val="none" w:sz="0" w:space="0" w:color="auto"/>
        <w:bottom w:val="none" w:sz="0" w:space="0" w:color="auto"/>
        <w:right w:val="none" w:sz="0" w:space="0" w:color="auto"/>
      </w:divBdr>
    </w:div>
    <w:div w:id="1383283989">
      <w:bodyDiv w:val="1"/>
      <w:marLeft w:val="0"/>
      <w:marRight w:val="0"/>
      <w:marTop w:val="0"/>
      <w:marBottom w:val="0"/>
      <w:divBdr>
        <w:top w:val="none" w:sz="0" w:space="0" w:color="auto"/>
        <w:left w:val="none" w:sz="0" w:space="0" w:color="auto"/>
        <w:bottom w:val="none" w:sz="0" w:space="0" w:color="auto"/>
        <w:right w:val="none" w:sz="0" w:space="0" w:color="auto"/>
      </w:divBdr>
    </w:div>
    <w:div w:id="1384908610">
      <w:bodyDiv w:val="1"/>
      <w:marLeft w:val="0"/>
      <w:marRight w:val="0"/>
      <w:marTop w:val="0"/>
      <w:marBottom w:val="0"/>
      <w:divBdr>
        <w:top w:val="none" w:sz="0" w:space="0" w:color="auto"/>
        <w:left w:val="none" w:sz="0" w:space="0" w:color="auto"/>
        <w:bottom w:val="none" w:sz="0" w:space="0" w:color="auto"/>
        <w:right w:val="none" w:sz="0" w:space="0" w:color="auto"/>
      </w:divBdr>
    </w:div>
    <w:div w:id="1408725089">
      <w:bodyDiv w:val="1"/>
      <w:marLeft w:val="0"/>
      <w:marRight w:val="0"/>
      <w:marTop w:val="0"/>
      <w:marBottom w:val="0"/>
      <w:divBdr>
        <w:top w:val="none" w:sz="0" w:space="0" w:color="auto"/>
        <w:left w:val="none" w:sz="0" w:space="0" w:color="auto"/>
        <w:bottom w:val="none" w:sz="0" w:space="0" w:color="auto"/>
        <w:right w:val="none" w:sz="0" w:space="0" w:color="auto"/>
      </w:divBdr>
    </w:div>
    <w:div w:id="1414013659">
      <w:bodyDiv w:val="1"/>
      <w:marLeft w:val="0"/>
      <w:marRight w:val="0"/>
      <w:marTop w:val="0"/>
      <w:marBottom w:val="0"/>
      <w:divBdr>
        <w:top w:val="none" w:sz="0" w:space="0" w:color="auto"/>
        <w:left w:val="none" w:sz="0" w:space="0" w:color="auto"/>
        <w:bottom w:val="none" w:sz="0" w:space="0" w:color="auto"/>
        <w:right w:val="none" w:sz="0" w:space="0" w:color="auto"/>
      </w:divBdr>
    </w:div>
    <w:div w:id="1423645758">
      <w:bodyDiv w:val="1"/>
      <w:marLeft w:val="0"/>
      <w:marRight w:val="0"/>
      <w:marTop w:val="0"/>
      <w:marBottom w:val="0"/>
      <w:divBdr>
        <w:top w:val="none" w:sz="0" w:space="0" w:color="auto"/>
        <w:left w:val="none" w:sz="0" w:space="0" w:color="auto"/>
        <w:bottom w:val="none" w:sz="0" w:space="0" w:color="auto"/>
        <w:right w:val="none" w:sz="0" w:space="0" w:color="auto"/>
      </w:divBdr>
    </w:div>
    <w:div w:id="1424834634">
      <w:bodyDiv w:val="1"/>
      <w:marLeft w:val="0"/>
      <w:marRight w:val="0"/>
      <w:marTop w:val="0"/>
      <w:marBottom w:val="0"/>
      <w:divBdr>
        <w:top w:val="none" w:sz="0" w:space="0" w:color="auto"/>
        <w:left w:val="none" w:sz="0" w:space="0" w:color="auto"/>
        <w:bottom w:val="none" w:sz="0" w:space="0" w:color="auto"/>
        <w:right w:val="none" w:sz="0" w:space="0" w:color="auto"/>
      </w:divBdr>
    </w:div>
    <w:div w:id="1436897531">
      <w:bodyDiv w:val="1"/>
      <w:marLeft w:val="0"/>
      <w:marRight w:val="0"/>
      <w:marTop w:val="0"/>
      <w:marBottom w:val="0"/>
      <w:divBdr>
        <w:top w:val="none" w:sz="0" w:space="0" w:color="auto"/>
        <w:left w:val="none" w:sz="0" w:space="0" w:color="auto"/>
        <w:bottom w:val="none" w:sz="0" w:space="0" w:color="auto"/>
        <w:right w:val="none" w:sz="0" w:space="0" w:color="auto"/>
      </w:divBdr>
    </w:div>
    <w:div w:id="1451434361">
      <w:bodyDiv w:val="1"/>
      <w:marLeft w:val="0"/>
      <w:marRight w:val="0"/>
      <w:marTop w:val="0"/>
      <w:marBottom w:val="0"/>
      <w:divBdr>
        <w:top w:val="none" w:sz="0" w:space="0" w:color="auto"/>
        <w:left w:val="none" w:sz="0" w:space="0" w:color="auto"/>
        <w:bottom w:val="none" w:sz="0" w:space="0" w:color="auto"/>
        <w:right w:val="none" w:sz="0" w:space="0" w:color="auto"/>
      </w:divBdr>
    </w:div>
    <w:div w:id="1460686253">
      <w:bodyDiv w:val="1"/>
      <w:marLeft w:val="0"/>
      <w:marRight w:val="0"/>
      <w:marTop w:val="0"/>
      <w:marBottom w:val="0"/>
      <w:divBdr>
        <w:top w:val="none" w:sz="0" w:space="0" w:color="auto"/>
        <w:left w:val="none" w:sz="0" w:space="0" w:color="auto"/>
        <w:bottom w:val="none" w:sz="0" w:space="0" w:color="auto"/>
        <w:right w:val="none" w:sz="0" w:space="0" w:color="auto"/>
      </w:divBdr>
    </w:div>
    <w:div w:id="1478953983">
      <w:bodyDiv w:val="1"/>
      <w:marLeft w:val="0"/>
      <w:marRight w:val="0"/>
      <w:marTop w:val="0"/>
      <w:marBottom w:val="0"/>
      <w:divBdr>
        <w:top w:val="none" w:sz="0" w:space="0" w:color="auto"/>
        <w:left w:val="none" w:sz="0" w:space="0" w:color="auto"/>
        <w:bottom w:val="none" w:sz="0" w:space="0" w:color="auto"/>
        <w:right w:val="none" w:sz="0" w:space="0" w:color="auto"/>
      </w:divBdr>
    </w:div>
    <w:div w:id="1480414498">
      <w:bodyDiv w:val="1"/>
      <w:marLeft w:val="0"/>
      <w:marRight w:val="0"/>
      <w:marTop w:val="0"/>
      <w:marBottom w:val="0"/>
      <w:divBdr>
        <w:top w:val="none" w:sz="0" w:space="0" w:color="auto"/>
        <w:left w:val="none" w:sz="0" w:space="0" w:color="auto"/>
        <w:bottom w:val="none" w:sz="0" w:space="0" w:color="auto"/>
        <w:right w:val="none" w:sz="0" w:space="0" w:color="auto"/>
      </w:divBdr>
    </w:div>
    <w:div w:id="1480803314">
      <w:bodyDiv w:val="1"/>
      <w:marLeft w:val="0"/>
      <w:marRight w:val="0"/>
      <w:marTop w:val="0"/>
      <w:marBottom w:val="0"/>
      <w:divBdr>
        <w:top w:val="none" w:sz="0" w:space="0" w:color="auto"/>
        <w:left w:val="none" w:sz="0" w:space="0" w:color="auto"/>
        <w:bottom w:val="none" w:sz="0" w:space="0" w:color="auto"/>
        <w:right w:val="none" w:sz="0" w:space="0" w:color="auto"/>
      </w:divBdr>
    </w:div>
    <w:div w:id="1484274968">
      <w:bodyDiv w:val="1"/>
      <w:marLeft w:val="0"/>
      <w:marRight w:val="0"/>
      <w:marTop w:val="0"/>
      <w:marBottom w:val="0"/>
      <w:divBdr>
        <w:top w:val="none" w:sz="0" w:space="0" w:color="auto"/>
        <w:left w:val="none" w:sz="0" w:space="0" w:color="auto"/>
        <w:bottom w:val="none" w:sz="0" w:space="0" w:color="auto"/>
        <w:right w:val="none" w:sz="0" w:space="0" w:color="auto"/>
      </w:divBdr>
    </w:div>
    <w:div w:id="1492673127">
      <w:bodyDiv w:val="1"/>
      <w:marLeft w:val="0"/>
      <w:marRight w:val="0"/>
      <w:marTop w:val="0"/>
      <w:marBottom w:val="0"/>
      <w:divBdr>
        <w:top w:val="none" w:sz="0" w:space="0" w:color="auto"/>
        <w:left w:val="none" w:sz="0" w:space="0" w:color="auto"/>
        <w:bottom w:val="none" w:sz="0" w:space="0" w:color="auto"/>
        <w:right w:val="none" w:sz="0" w:space="0" w:color="auto"/>
      </w:divBdr>
    </w:div>
    <w:div w:id="1515727572">
      <w:bodyDiv w:val="1"/>
      <w:marLeft w:val="0"/>
      <w:marRight w:val="0"/>
      <w:marTop w:val="0"/>
      <w:marBottom w:val="0"/>
      <w:divBdr>
        <w:top w:val="none" w:sz="0" w:space="0" w:color="auto"/>
        <w:left w:val="none" w:sz="0" w:space="0" w:color="auto"/>
        <w:bottom w:val="none" w:sz="0" w:space="0" w:color="auto"/>
        <w:right w:val="none" w:sz="0" w:space="0" w:color="auto"/>
      </w:divBdr>
    </w:div>
    <w:div w:id="1522937549">
      <w:bodyDiv w:val="1"/>
      <w:marLeft w:val="0"/>
      <w:marRight w:val="0"/>
      <w:marTop w:val="0"/>
      <w:marBottom w:val="0"/>
      <w:divBdr>
        <w:top w:val="none" w:sz="0" w:space="0" w:color="auto"/>
        <w:left w:val="none" w:sz="0" w:space="0" w:color="auto"/>
        <w:bottom w:val="none" w:sz="0" w:space="0" w:color="auto"/>
        <w:right w:val="none" w:sz="0" w:space="0" w:color="auto"/>
      </w:divBdr>
    </w:div>
    <w:div w:id="1539244219">
      <w:bodyDiv w:val="1"/>
      <w:marLeft w:val="0"/>
      <w:marRight w:val="0"/>
      <w:marTop w:val="0"/>
      <w:marBottom w:val="0"/>
      <w:divBdr>
        <w:top w:val="none" w:sz="0" w:space="0" w:color="auto"/>
        <w:left w:val="none" w:sz="0" w:space="0" w:color="auto"/>
        <w:bottom w:val="none" w:sz="0" w:space="0" w:color="auto"/>
        <w:right w:val="none" w:sz="0" w:space="0" w:color="auto"/>
      </w:divBdr>
    </w:div>
    <w:div w:id="1539508406">
      <w:bodyDiv w:val="1"/>
      <w:marLeft w:val="0"/>
      <w:marRight w:val="0"/>
      <w:marTop w:val="0"/>
      <w:marBottom w:val="0"/>
      <w:divBdr>
        <w:top w:val="none" w:sz="0" w:space="0" w:color="auto"/>
        <w:left w:val="none" w:sz="0" w:space="0" w:color="auto"/>
        <w:bottom w:val="none" w:sz="0" w:space="0" w:color="auto"/>
        <w:right w:val="none" w:sz="0" w:space="0" w:color="auto"/>
      </w:divBdr>
    </w:div>
    <w:div w:id="1549612898">
      <w:bodyDiv w:val="1"/>
      <w:marLeft w:val="0"/>
      <w:marRight w:val="0"/>
      <w:marTop w:val="0"/>
      <w:marBottom w:val="0"/>
      <w:divBdr>
        <w:top w:val="none" w:sz="0" w:space="0" w:color="auto"/>
        <w:left w:val="none" w:sz="0" w:space="0" w:color="auto"/>
        <w:bottom w:val="none" w:sz="0" w:space="0" w:color="auto"/>
        <w:right w:val="none" w:sz="0" w:space="0" w:color="auto"/>
      </w:divBdr>
    </w:div>
    <w:div w:id="1552765367">
      <w:bodyDiv w:val="1"/>
      <w:marLeft w:val="0"/>
      <w:marRight w:val="0"/>
      <w:marTop w:val="0"/>
      <w:marBottom w:val="0"/>
      <w:divBdr>
        <w:top w:val="none" w:sz="0" w:space="0" w:color="auto"/>
        <w:left w:val="none" w:sz="0" w:space="0" w:color="auto"/>
        <w:bottom w:val="none" w:sz="0" w:space="0" w:color="auto"/>
        <w:right w:val="none" w:sz="0" w:space="0" w:color="auto"/>
      </w:divBdr>
    </w:div>
    <w:div w:id="1553233405">
      <w:bodyDiv w:val="1"/>
      <w:marLeft w:val="0"/>
      <w:marRight w:val="0"/>
      <w:marTop w:val="0"/>
      <w:marBottom w:val="0"/>
      <w:divBdr>
        <w:top w:val="none" w:sz="0" w:space="0" w:color="auto"/>
        <w:left w:val="none" w:sz="0" w:space="0" w:color="auto"/>
        <w:bottom w:val="none" w:sz="0" w:space="0" w:color="auto"/>
        <w:right w:val="none" w:sz="0" w:space="0" w:color="auto"/>
      </w:divBdr>
    </w:div>
    <w:div w:id="1556623866">
      <w:bodyDiv w:val="1"/>
      <w:marLeft w:val="0"/>
      <w:marRight w:val="0"/>
      <w:marTop w:val="0"/>
      <w:marBottom w:val="0"/>
      <w:divBdr>
        <w:top w:val="none" w:sz="0" w:space="0" w:color="auto"/>
        <w:left w:val="none" w:sz="0" w:space="0" w:color="auto"/>
        <w:bottom w:val="none" w:sz="0" w:space="0" w:color="auto"/>
        <w:right w:val="none" w:sz="0" w:space="0" w:color="auto"/>
      </w:divBdr>
    </w:div>
    <w:div w:id="1558010738">
      <w:bodyDiv w:val="1"/>
      <w:marLeft w:val="0"/>
      <w:marRight w:val="0"/>
      <w:marTop w:val="0"/>
      <w:marBottom w:val="0"/>
      <w:divBdr>
        <w:top w:val="none" w:sz="0" w:space="0" w:color="auto"/>
        <w:left w:val="none" w:sz="0" w:space="0" w:color="auto"/>
        <w:bottom w:val="none" w:sz="0" w:space="0" w:color="auto"/>
        <w:right w:val="none" w:sz="0" w:space="0" w:color="auto"/>
      </w:divBdr>
    </w:div>
    <w:div w:id="1558665689">
      <w:bodyDiv w:val="1"/>
      <w:marLeft w:val="0"/>
      <w:marRight w:val="0"/>
      <w:marTop w:val="0"/>
      <w:marBottom w:val="0"/>
      <w:divBdr>
        <w:top w:val="none" w:sz="0" w:space="0" w:color="auto"/>
        <w:left w:val="none" w:sz="0" w:space="0" w:color="auto"/>
        <w:bottom w:val="none" w:sz="0" w:space="0" w:color="auto"/>
        <w:right w:val="none" w:sz="0" w:space="0" w:color="auto"/>
      </w:divBdr>
    </w:div>
    <w:div w:id="1567182606">
      <w:bodyDiv w:val="1"/>
      <w:marLeft w:val="0"/>
      <w:marRight w:val="0"/>
      <w:marTop w:val="0"/>
      <w:marBottom w:val="0"/>
      <w:divBdr>
        <w:top w:val="none" w:sz="0" w:space="0" w:color="auto"/>
        <w:left w:val="none" w:sz="0" w:space="0" w:color="auto"/>
        <w:bottom w:val="none" w:sz="0" w:space="0" w:color="auto"/>
        <w:right w:val="none" w:sz="0" w:space="0" w:color="auto"/>
      </w:divBdr>
    </w:div>
    <w:div w:id="1652250538">
      <w:bodyDiv w:val="1"/>
      <w:marLeft w:val="0"/>
      <w:marRight w:val="0"/>
      <w:marTop w:val="0"/>
      <w:marBottom w:val="0"/>
      <w:divBdr>
        <w:top w:val="none" w:sz="0" w:space="0" w:color="auto"/>
        <w:left w:val="none" w:sz="0" w:space="0" w:color="auto"/>
        <w:bottom w:val="none" w:sz="0" w:space="0" w:color="auto"/>
        <w:right w:val="none" w:sz="0" w:space="0" w:color="auto"/>
      </w:divBdr>
    </w:div>
    <w:div w:id="1653020782">
      <w:bodyDiv w:val="1"/>
      <w:marLeft w:val="0"/>
      <w:marRight w:val="0"/>
      <w:marTop w:val="0"/>
      <w:marBottom w:val="0"/>
      <w:divBdr>
        <w:top w:val="none" w:sz="0" w:space="0" w:color="auto"/>
        <w:left w:val="none" w:sz="0" w:space="0" w:color="auto"/>
        <w:bottom w:val="none" w:sz="0" w:space="0" w:color="auto"/>
        <w:right w:val="none" w:sz="0" w:space="0" w:color="auto"/>
      </w:divBdr>
    </w:div>
    <w:div w:id="1663239808">
      <w:bodyDiv w:val="1"/>
      <w:marLeft w:val="0"/>
      <w:marRight w:val="0"/>
      <w:marTop w:val="0"/>
      <w:marBottom w:val="0"/>
      <w:divBdr>
        <w:top w:val="none" w:sz="0" w:space="0" w:color="auto"/>
        <w:left w:val="none" w:sz="0" w:space="0" w:color="auto"/>
        <w:bottom w:val="none" w:sz="0" w:space="0" w:color="auto"/>
        <w:right w:val="none" w:sz="0" w:space="0" w:color="auto"/>
      </w:divBdr>
    </w:div>
    <w:div w:id="1671759155">
      <w:bodyDiv w:val="1"/>
      <w:marLeft w:val="0"/>
      <w:marRight w:val="0"/>
      <w:marTop w:val="0"/>
      <w:marBottom w:val="0"/>
      <w:divBdr>
        <w:top w:val="none" w:sz="0" w:space="0" w:color="auto"/>
        <w:left w:val="none" w:sz="0" w:space="0" w:color="auto"/>
        <w:bottom w:val="none" w:sz="0" w:space="0" w:color="auto"/>
        <w:right w:val="none" w:sz="0" w:space="0" w:color="auto"/>
      </w:divBdr>
    </w:div>
    <w:div w:id="1675647709">
      <w:bodyDiv w:val="1"/>
      <w:marLeft w:val="0"/>
      <w:marRight w:val="0"/>
      <w:marTop w:val="0"/>
      <w:marBottom w:val="0"/>
      <w:divBdr>
        <w:top w:val="none" w:sz="0" w:space="0" w:color="auto"/>
        <w:left w:val="none" w:sz="0" w:space="0" w:color="auto"/>
        <w:bottom w:val="none" w:sz="0" w:space="0" w:color="auto"/>
        <w:right w:val="none" w:sz="0" w:space="0" w:color="auto"/>
      </w:divBdr>
    </w:div>
    <w:div w:id="1695766768">
      <w:bodyDiv w:val="1"/>
      <w:marLeft w:val="0"/>
      <w:marRight w:val="0"/>
      <w:marTop w:val="0"/>
      <w:marBottom w:val="0"/>
      <w:divBdr>
        <w:top w:val="none" w:sz="0" w:space="0" w:color="auto"/>
        <w:left w:val="none" w:sz="0" w:space="0" w:color="auto"/>
        <w:bottom w:val="none" w:sz="0" w:space="0" w:color="auto"/>
        <w:right w:val="none" w:sz="0" w:space="0" w:color="auto"/>
      </w:divBdr>
    </w:div>
    <w:div w:id="1719016422">
      <w:bodyDiv w:val="1"/>
      <w:marLeft w:val="0"/>
      <w:marRight w:val="0"/>
      <w:marTop w:val="0"/>
      <w:marBottom w:val="0"/>
      <w:divBdr>
        <w:top w:val="none" w:sz="0" w:space="0" w:color="auto"/>
        <w:left w:val="none" w:sz="0" w:space="0" w:color="auto"/>
        <w:bottom w:val="none" w:sz="0" w:space="0" w:color="auto"/>
        <w:right w:val="none" w:sz="0" w:space="0" w:color="auto"/>
      </w:divBdr>
    </w:div>
    <w:div w:id="1760251827">
      <w:bodyDiv w:val="1"/>
      <w:marLeft w:val="0"/>
      <w:marRight w:val="0"/>
      <w:marTop w:val="0"/>
      <w:marBottom w:val="0"/>
      <w:divBdr>
        <w:top w:val="none" w:sz="0" w:space="0" w:color="auto"/>
        <w:left w:val="none" w:sz="0" w:space="0" w:color="auto"/>
        <w:bottom w:val="none" w:sz="0" w:space="0" w:color="auto"/>
        <w:right w:val="none" w:sz="0" w:space="0" w:color="auto"/>
      </w:divBdr>
    </w:div>
    <w:div w:id="1760834322">
      <w:bodyDiv w:val="1"/>
      <w:marLeft w:val="0"/>
      <w:marRight w:val="0"/>
      <w:marTop w:val="0"/>
      <w:marBottom w:val="0"/>
      <w:divBdr>
        <w:top w:val="none" w:sz="0" w:space="0" w:color="auto"/>
        <w:left w:val="none" w:sz="0" w:space="0" w:color="auto"/>
        <w:bottom w:val="none" w:sz="0" w:space="0" w:color="auto"/>
        <w:right w:val="none" w:sz="0" w:space="0" w:color="auto"/>
      </w:divBdr>
    </w:div>
    <w:div w:id="1783651601">
      <w:bodyDiv w:val="1"/>
      <w:marLeft w:val="0"/>
      <w:marRight w:val="0"/>
      <w:marTop w:val="0"/>
      <w:marBottom w:val="0"/>
      <w:divBdr>
        <w:top w:val="none" w:sz="0" w:space="0" w:color="auto"/>
        <w:left w:val="none" w:sz="0" w:space="0" w:color="auto"/>
        <w:bottom w:val="none" w:sz="0" w:space="0" w:color="auto"/>
        <w:right w:val="none" w:sz="0" w:space="0" w:color="auto"/>
      </w:divBdr>
    </w:div>
    <w:div w:id="1784302421">
      <w:bodyDiv w:val="1"/>
      <w:marLeft w:val="0"/>
      <w:marRight w:val="0"/>
      <w:marTop w:val="0"/>
      <w:marBottom w:val="0"/>
      <w:divBdr>
        <w:top w:val="none" w:sz="0" w:space="0" w:color="auto"/>
        <w:left w:val="none" w:sz="0" w:space="0" w:color="auto"/>
        <w:bottom w:val="none" w:sz="0" w:space="0" w:color="auto"/>
        <w:right w:val="none" w:sz="0" w:space="0" w:color="auto"/>
      </w:divBdr>
    </w:div>
    <w:div w:id="1791239838">
      <w:bodyDiv w:val="1"/>
      <w:marLeft w:val="0"/>
      <w:marRight w:val="0"/>
      <w:marTop w:val="0"/>
      <w:marBottom w:val="0"/>
      <w:divBdr>
        <w:top w:val="none" w:sz="0" w:space="0" w:color="auto"/>
        <w:left w:val="none" w:sz="0" w:space="0" w:color="auto"/>
        <w:bottom w:val="none" w:sz="0" w:space="0" w:color="auto"/>
        <w:right w:val="none" w:sz="0" w:space="0" w:color="auto"/>
      </w:divBdr>
    </w:div>
    <w:div w:id="1795250424">
      <w:bodyDiv w:val="1"/>
      <w:marLeft w:val="0"/>
      <w:marRight w:val="0"/>
      <w:marTop w:val="0"/>
      <w:marBottom w:val="0"/>
      <w:divBdr>
        <w:top w:val="none" w:sz="0" w:space="0" w:color="auto"/>
        <w:left w:val="none" w:sz="0" w:space="0" w:color="auto"/>
        <w:bottom w:val="none" w:sz="0" w:space="0" w:color="auto"/>
        <w:right w:val="none" w:sz="0" w:space="0" w:color="auto"/>
      </w:divBdr>
    </w:div>
    <w:div w:id="1798839264">
      <w:bodyDiv w:val="1"/>
      <w:marLeft w:val="0"/>
      <w:marRight w:val="0"/>
      <w:marTop w:val="0"/>
      <w:marBottom w:val="0"/>
      <w:divBdr>
        <w:top w:val="none" w:sz="0" w:space="0" w:color="auto"/>
        <w:left w:val="none" w:sz="0" w:space="0" w:color="auto"/>
        <w:bottom w:val="none" w:sz="0" w:space="0" w:color="auto"/>
        <w:right w:val="none" w:sz="0" w:space="0" w:color="auto"/>
      </w:divBdr>
    </w:div>
    <w:div w:id="1804806969">
      <w:bodyDiv w:val="1"/>
      <w:marLeft w:val="0"/>
      <w:marRight w:val="0"/>
      <w:marTop w:val="0"/>
      <w:marBottom w:val="0"/>
      <w:divBdr>
        <w:top w:val="none" w:sz="0" w:space="0" w:color="auto"/>
        <w:left w:val="none" w:sz="0" w:space="0" w:color="auto"/>
        <w:bottom w:val="none" w:sz="0" w:space="0" w:color="auto"/>
        <w:right w:val="none" w:sz="0" w:space="0" w:color="auto"/>
      </w:divBdr>
    </w:div>
    <w:div w:id="1822572528">
      <w:bodyDiv w:val="1"/>
      <w:marLeft w:val="0"/>
      <w:marRight w:val="0"/>
      <w:marTop w:val="0"/>
      <w:marBottom w:val="0"/>
      <w:divBdr>
        <w:top w:val="none" w:sz="0" w:space="0" w:color="auto"/>
        <w:left w:val="none" w:sz="0" w:space="0" w:color="auto"/>
        <w:bottom w:val="none" w:sz="0" w:space="0" w:color="auto"/>
        <w:right w:val="none" w:sz="0" w:space="0" w:color="auto"/>
      </w:divBdr>
    </w:div>
    <w:div w:id="1835608211">
      <w:bodyDiv w:val="1"/>
      <w:marLeft w:val="0"/>
      <w:marRight w:val="0"/>
      <w:marTop w:val="0"/>
      <w:marBottom w:val="0"/>
      <w:divBdr>
        <w:top w:val="none" w:sz="0" w:space="0" w:color="auto"/>
        <w:left w:val="none" w:sz="0" w:space="0" w:color="auto"/>
        <w:bottom w:val="none" w:sz="0" w:space="0" w:color="auto"/>
        <w:right w:val="none" w:sz="0" w:space="0" w:color="auto"/>
      </w:divBdr>
    </w:div>
    <w:div w:id="1838839888">
      <w:bodyDiv w:val="1"/>
      <w:marLeft w:val="0"/>
      <w:marRight w:val="0"/>
      <w:marTop w:val="0"/>
      <w:marBottom w:val="0"/>
      <w:divBdr>
        <w:top w:val="none" w:sz="0" w:space="0" w:color="auto"/>
        <w:left w:val="none" w:sz="0" w:space="0" w:color="auto"/>
        <w:bottom w:val="none" w:sz="0" w:space="0" w:color="auto"/>
        <w:right w:val="none" w:sz="0" w:space="0" w:color="auto"/>
      </w:divBdr>
    </w:div>
    <w:div w:id="1856965951">
      <w:bodyDiv w:val="1"/>
      <w:marLeft w:val="0"/>
      <w:marRight w:val="0"/>
      <w:marTop w:val="0"/>
      <w:marBottom w:val="0"/>
      <w:divBdr>
        <w:top w:val="none" w:sz="0" w:space="0" w:color="auto"/>
        <w:left w:val="none" w:sz="0" w:space="0" w:color="auto"/>
        <w:bottom w:val="none" w:sz="0" w:space="0" w:color="auto"/>
        <w:right w:val="none" w:sz="0" w:space="0" w:color="auto"/>
      </w:divBdr>
    </w:div>
    <w:div w:id="1868979846">
      <w:bodyDiv w:val="1"/>
      <w:marLeft w:val="0"/>
      <w:marRight w:val="0"/>
      <w:marTop w:val="0"/>
      <w:marBottom w:val="0"/>
      <w:divBdr>
        <w:top w:val="none" w:sz="0" w:space="0" w:color="auto"/>
        <w:left w:val="none" w:sz="0" w:space="0" w:color="auto"/>
        <w:bottom w:val="none" w:sz="0" w:space="0" w:color="auto"/>
        <w:right w:val="none" w:sz="0" w:space="0" w:color="auto"/>
      </w:divBdr>
    </w:div>
    <w:div w:id="1903060205">
      <w:bodyDiv w:val="1"/>
      <w:marLeft w:val="0"/>
      <w:marRight w:val="0"/>
      <w:marTop w:val="0"/>
      <w:marBottom w:val="0"/>
      <w:divBdr>
        <w:top w:val="none" w:sz="0" w:space="0" w:color="auto"/>
        <w:left w:val="none" w:sz="0" w:space="0" w:color="auto"/>
        <w:bottom w:val="none" w:sz="0" w:space="0" w:color="auto"/>
        <w:right w:val="none" w:sz="0" w:space="0" w:color="auto"/>
      </w:divBdr>
    </w:div>
    <w:div w:id="1905094106">
      <w:bodyDiv w:val="1"/>
      <w:marLeft w:val="0"/>
      <w:marRight w:val="0"/>
      <w:marTop w:val="0"/>
      <w:marBottom w:val="0"/>
      <w:divBdr>
        <w:top w:val="none" w:sz="0" w:space="0" w:color="auto"/>
        <w:left w:val="none" w:sz="0" w:space="0" w:color="auto"/>
        <w:bottom w:val="none" w:sz="0" w:space="0" w:color="auto"/>
        <w:right w:val="none" w:sz="0" w:space="0" w:color="auto"/>
      </w:divBdr>
    </w:div>
    <w:div w:id="1927687475">
      <w:bodyDiv w:val="1"/>
      <w:marLeft w:val="0"/>
      <w:marRight w:val="0"/>
      <w:marTop w:val="0"/>
      <w:marBottom w:val="0"/>
      <w:divBdr>
        <w:top w:val="none" w:sz="0" w:space="0" w:color="auto"/>
        <w:left w:val="none" w:sz="0" w:space="0" w:color="auto"/>
        <w:bottom w:val="none" w:sz="0" w:space="0" w:color="auto"/>
        <w:right w:val="none" w:sz="0" w:space="0" w:color="auto"/>
      </w:divBdr>
    </w:div>
    <w:div w:id="1928808066">
      <w:bodyDiv w:val="1"/>
      <w:marLeft w:val="0"/>
      <w:marRight w:val="0"/>
      <w:marTop w:val="0"/>
      <w:marBottom w:val="0"/>
      <w:divBdr>
        <w:top w:val="none" w:sz="0" w:space="0" w:color="auto"/>
        <w:left w:val="none" w:sz="0" w:space="0" w:color="auto"/>
        <w:bottom w:val="none" w:sz="0" w:space="0" w:color="auto"/>
        <w:right w:val="none" w:sz="0" w:space="0" w:color="auto"/>
      </w:divBdr>
    </w:div>
    <w:div w:id="1934389604">
      <w:bodyDiv w:val="1"/>
      <w:marLeft w:val="0"/>
      <w:marRight w:val="0"/>
      <w:marTop w:val="0"/>
      <w:marBottom w:val="0"/>
      <w:divBdr>
        <w:top w:val="none" w:sz="0" w:space="0" w:color="auto"/>
        <w:left w:val="none" w:sz="0" w:space="0" w:color="auto"/>
        <w:bottom w:val="none" w:sz="0" w:space="0" w:color="auto"/>
        <w:right w:val="none" w:sz="0" w:space="0" w:color="auto"/>
      </w:divBdr>
    </w:div>
    <w:div w:id="1945454944">
      <w:bodyDiv w:val="1"/>
      <w:marLeft w:val="0"/>
      <w:marRight w:val="0"/>
      <w:marTop w:val="0"/>
      <w:marBottom w:val="0"/>
      <w:divBdr>
        <w:top w:val="none" w:sz="0" w:space="0" w:color="auto"/>
        <w:left w:val="none" w:sz="0" w:space="0" w:color="auto"/>
        <w:bottom w:val="none" w:sz="0" w:space="0" w:color="auto"/>
        <w:right w:val="none" w:sz="0" w:space="0" w:color="auto"/>
      </w:divBdr>
    </w:div>
    <w:div w:id="1947151914">
      <w:bodyDiv w:val="1"/>
      <w:marLeft w:val="0"/>
      <w:marRight w:val="0"/>
      <w:marTop w:val="0"/>
      <w:marBottom w:val="0"/>
      <w:divBdr>
        <w:top w:val="none" w:sz="0" w:space="0" w:color="auto"/>
        <w:left w:val="none" w:sz="0" w:space="0" w:color="auto"/>
        <w:bottom w:val="none" w:sz="0" w:space="0" w:color="auto"/>
        <w:right w:val="none" w:sz="0" w:space="0" w:color="auto"/>
      </w:divBdr>
    </w:div>
    <w:div w:id="1963265240">
      <w:bodyDiv w:val="1"/>
      <w:marLeft w:val="0"/>
      <w:marRight w:val="0"/>
      <w:marTop w:val="0"/>
      <w:marBottom w:val="0"/>
      <w:divBdr>
        <w:top w:val="none" w:sz="0" w:space="0" w:color="auto"/>
        <w:left w:val="none" w:sz="0" w:space="0" w:color="auto"/>
        <w:bottom w:val="none" w:sz="0" w:space="0" w:color="auto"/>
        <w:right w:val="none" w:sz="0" w:space="0" w:color="auto"/>
      </w:divBdr>
    </w:div>
    <w:div w:id="1995183087">
      <w:bodyDiv w:val="1"/>
      <w:marLeft w:val="0"/>
      <w:marRight w:val="0"/>
      <w:marTop w:val="0"/>
      <w:marBottom w:val="0"/>
      <w:divBdr>
        <w:top w:val="none" w:sz="0" w:space="0" w:color="auto"/>
        <w:left w:val="none" w:sz="0" w:space="0" w:color="auto"/>
        <w:bottom w:val="none" w:sz="0" w:space="0" w:color="auto"/>
        <w:right w:val="none" w:sz="0" w:space="0" w:color="auto"/>
      </w:divBdr>
    </w:div>
    <w:div w:id="1996519868">
      <w:bodyDiv w:val="1"/>
      <w:marLeft w:val="0"/>
      <w:marRight w:val="0"/>
      <w:marTop w:val="0"/>
      <w:marBottom w:val="0"/>
      <w:divBdr>
        <w:top w:val="none" w:sz="0" w:space="0" w:color="auto"/>
        <w:left w:val="none" w:sz="0" w:space="0" w:color="auto"/>
        <w:bottom w:val="none" w:sz="0" w:space="0" w:color="auto"/>
        <w:right w:val="none" w:sz="0" w:space="0" w:color="auto"/>
      </w:divBdr>
    </w:div>
    <w:div w:id="2017533222">
      <w:bodyDiv w:val="1"/>
      <w:marLeft w:val="0"/>
      <w:marRight w:val="0"/>
      <w:marTop w:val="0"/>
      <w:marBottom w:val="0"/>
      <w:divBdr>
        <w:top w:val="none" w:sz="0" w:space="0" w:color="auto"/>
        <w:left w:val="none" w:sz="0" w:space="0" w:color="auto"/>
        <w:bottom w:val="none" w:sz="0" w:space="0" w:color="auto"/>
        <w:right w:val="none" w:sz="0" w:space="0" w:color="auto"/>
      </w:divBdr>
    </w:div>
    <w:div w:id="2023358839">
      <w:bodyDiv w:val="1"/>
      <w:marLeft w:val="0"/>
      <w:marRight w:val="0"/>
      <w:marTop w:val="0"/>
      <w:marBottom w:val="0"/>
      <w:divBdr>
        <w:top w:val="none" w:sz="0" w:space="0" w:color="auto"/>
        <w:left w:val="none" w:sz="0" w:space="0" w:color="auto"/>
        <w:bottom w:val="none" w:sz="0" w:space="0" w:color="auto"/>
        <w:right w:val="none" w:sz="0" w:space="0" w:color="auto"/>
      </w:divBdr>
    </w:div>
    <w:div w:id="2025473238">
      <w:bodyDiv w:val="1"/>
      <w:marLeft w:val="0"/>
      <w:marRight w:val="0"/>
      <w:marTop w:val="0"/>
      <w:marBottom w:val="0"/>
      <w:divBdr>
        <w:top w:val="none" w:sz="0" w:space="0" w:color="auto"/>
        <w:left w:val="none" w:sz="0" w:space="0" w:color="auto"/>
        <w:bottom w:val="none" w:sz="0" w:space="0" w:color="auto"/>
        <w:right w:val="none" w:sz="0" w:space="0" w:color="auto"/>
      </w:divBdr>
    </w:div>
    <w:div w:id="2026787146">
      <w:bodyDiv w:val="1"/>
      <w:marLeft w:val="0"/>
      <w:marRight w:val="0"/>
      <w:marTop w:val="0"/>
      <w:marBottom w:val="0"/>
      <w:divBdr>
        <w:top w:val="none" w:sz="0" w:space="0" w:color="auto"/>
        <w:left w:val="none" w:sz="0" w:space="0" w:color="auto"/>
        <w:bottom w:val="none" w:sz="0" w:space="0" w:color="auto"/>
        <w:right w:val="none" w:sz="0" w:space="0" w:color="auto"/>
      </w:divBdr>
    </w:div>
    <w:div w:id="2027948168">
      <w:bodyDiv w:val="1"/>
      <w:marLeft w:val="0"/>
      <w:marRight w:val="0"/>
      <w:marTop w:val="0"/>
      <w:marBottom w:val="0"/>
      <w:divBdr>
        <w:top w:val="none" w:sz="0" w:space="0" w:color="auto"/>
        <w:left w:val="none" w:sz="0" w:space="0" w:color="auto"/>
        <w:bottom w:val="none" w:sz="0" w:space="0" w:color="auto"/>
        <w:right w:val="none" w:sz="0" w:space="0" w:color="auto"/>
      </w:divBdr>
    </w:div>
    <w:div w:id="2054574298">
      <w:bodyDiv w:val="1"/>
      <w:marLeft w:val="0"/>
      <w:marRight w:val="0"/>
      <w:marTop w:val="0"/>
      <w:marBottom w:val="0"/>
      <w:divBdr>
        <w:top w:val="none" w:sz="0" w:space="0" w:color="auto"/>
        <w:left w:val="none" w:sz="0" w:space="0" w:color="auto"/>
        <w:bottom w:val="none" w:sz="0" w:space="0" w:color="auto"/>
        <w:right w:val="none" w:sz="0" w:space="0" w:color="auto"/>
      </w:divBdr>
    </w:div>
    <w:div w:id="2065327530">
      <w:bodyDiv w:val="1"/>
      <w:marLeft w:val="0"/>
      <w:marRight w:val="0"/>
      <w:marTop w:val="0"/>
      <w:marBottom w:val="0"/>
      <w:divBdr>
        <w:top w:val="none" w:sz="0" w:space="0" w:color="auto"/>
        <w:left w:val="none" w:sz="0" w:space="0" w:color="auto"/>
        <w:bottom w:val="none" w:sz="0" w:space="0" w:color="auto"/>
        <w:right w:val="none" w:sz="0" w:space="0" w:color="auto"/>
      </w:divBdr>
    </w:div>
    <w:div w:id="2066948387">
      <w:bodyDiv w:val="1"/>
      <w:marLeft w:val="0"/>
      <w:marRight w:val="0"/>
      <w:marTop w:val="0"/>
      <w:marBottom w:val="0"/>
      <w:divBdr>
        <w:top w:val="none" w:sz="0" w:space="0" w:color="auto"/>
        <w:left w:val="none" w:sz="0" w:space="0" w:color="auto"/>
        <w:bottom w:val="none" w:sz="0" w:space="0" w:color="auto"/>
        <w:right w:val="none" w:sz="0" w:space="0" w:color="auto"/>
      </w:divBdr>
    </w:div>
    <w:div w:id="2082019413">
      <w:bodyDiv w:val="1"/>
      <w:marLeft w:val="0"/>
      <w:marRight w:val="0"/>
      <w:marTop w:val="0"/>
      <w:marBottom w:val="0"/>
      <w:divBdr>
        <w:top w:val="none" w:sz="0" w:space="0" w:color="auto"/>
        <w:left w:val="none" w:sz="0" w:space="0" w:color="auto"/>
        <w:bottom w:val="none" w:sz="0" w:space="0" w:color="auto"/>
        <w:right w:val="none" w:sz="0" w:space="0" w:color="auto"/>
      </w:divBdr>
    </w:div>
    <w:div w:id="2113545088">
      <w:bodyDiv w:val="1"/>
      <w:marLeft w:val="0"/>
      <w:marRight w:val="0"/>
      <w:marTop w:val="0"/>
      <w:marBottom w:val="0"/>
      <w:divBdr>
        <w:top w:val="none" w:sz="0" w:space="0" w:color="auto"/>
        <w:left w:val="none" w:sz="0" w:space="0" w:color="auto"/>
        <w:bottom w:val="none" w:sz="0" w:space="0" w:color="auto"/>
        <w:right w:val="none" w:sz="0" w:space="0" w:color="auto"/>
      </w:divBdr>
    </w:div>
    <w:div w:id="2119637797">
      <w:bodyDiv w:val="1"/>
      <w:marLeft w:val="0"/>
      <w:marRight w:val="0"/>
      <w:marTop w:val="0"/>
      <w:marBottom w:val="0"/>
      <w:divBdr>
        <w:top w:val="none" w:sz="0" w:space="0" w:color="auto"/>
        <w:left w:val="none" w:sz="0" w:space="0" w:color="auto"/>
        <w:bottom w:val="none" w:sz="0" w:space="0" w:color="auto"/>
        <w:right w:val="none" w:sz="0" w:space="0" w:color="auto"/>
      </w:divBdr>
    </w:div>
    <w:div w:id="2121559319">
      <w:bodyDiv w:val="1"/>
      <w:marLeft w:val="0"/>
      <w:marRight w:val="0"/>
      <w:marTop w:val="0"/>
      <w:marBottom w:val="0"/>
      <w:divBdr>
        <w:top w:val="none" w:sz="0" w:space="0" w:color="auto"/>
        <w:left w:val="none" w:sz="0" w:space="0" w:color="auto"/>
        <w:bottom w:val="none" w:sz="0" w:space="0" w:color="auto"/>
        <w:right w:val="none" w:sz="0" w:space="0" w:color="auto"/>
      </w:divBdr>
    </w:div>
    <w:div w:id="2125997558">
      <w:bodyDiv w:val="1"/>
      <w:marLeft w:val="0"/>
      <w:marRight w:val="0"/>
      <w:marTop w:val="0"/>
      <w:marBottom w:val="0"/>
      <w:divBdr>
        <w:top w:val="none" w:sz="0" w:space="0" w:color="auto"/>
        <w:left w:val="none" w:sz="0" w:space="0" w:color="auto"/>
        <w:bottom w:val="none" w:sz="0" w:space="0" w:color="auto"/>
        <w:right w:val="none" w:sz="0" w:space="0" w:color="auto"/>
      </w:divBdr>
    </w:div>
    <w:div w:id="214002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2018-11-21T00:00:00</PublishDate>
  <Abstract>RFID authentication system using PC interface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Bar11</b:Tag>
    <b:SourceType>InternetSite</b:SourceType>
    <b:Guid>{A9A9E19E-D3B4-4AFE-805C-D9ADC660402E}</b:Guid>
    <b:Title>RFC 6265</b:Title>
    <b:Year>2011</b:Year>
    <b:YearAccessed>2019</b:YearAccessed>
    <b:MonthAccessed>12</b:MonthAccessed>
    <b:DayAccessed>12</b:DayAccessed>
    <b:URL>https://www.rfc-editor.org/info/rfc6265</b:URL>
    <b:Author>
      <b:Author>
        <b:NameList>
          <b:Person>
            <b:Last>Barth</b:Last>
            <b:First>Adam</b:First>
          </b:Person>
        </b:NameList>
      </b:Author>
    </b:Author>
    <b:RefOrder>1</b:RefOrder>
  </b:Source>
  <b:Source>
    <b:Tag>Dab</b:Tag>
    <b:SourceType>JournalArticle</b:SourceType>
    <b:Guid>{2AC323AB-32B8-43D2-82F5-F5A10C33F608}</b:Guid>
    <b:Title>Measuring Cookies and Web Privacy in a Post-GDPR World</b:Title>
    <b:Author>
      <b:Author>
        <b:NameList>
          <b:Person>
            <b:Last>Dabrowsk</b:Last>
            <b:First>Adrian</b:First>
          </b:Person>
          <b:Person>
            <b:Last>Merzdovni</b:Last>
            <b:First>Georg</b:First>
          </b:Person>
          <b:Person>
            <b:Last>Ullrich</b:Last>
            <b:First>Johanna</b:First>
          </b:Person>
        </b:NameList>
      </b:Author>
    </b:Author>
    <b:JournalName>Springer - International Conference on Passive and Active Network Measurement</b:JournalName>
    <b:Pages>258-270</b:Pages>
    <b:Year>2019</b:Year>
    <b:RefOrder>2</b:RefOrder>
  </b:Source>
  <b:Source>
    <b:Tag>Miy08</b:Tag>
    <b:SourceType>JournalArticle</b:SourceType>
    <b:Guid>{45CA147C-E6CE-4DDE-8FF4-48A5DB8C1C7B}</b:Guid>
    <b:Title>Online Privacy and the Disclosure of Cookie Use: Effects on Consumer Trust and Anticipated Patronage</b:Title>
    <b:JournalName>American Marketing Association</b:JournalName>
    <b:Year>2008</b:Year>
    <b:Pages>19-33</b:Pages>
    <b:Volume>27</b:Volume>
    <b:Issue>1</b:Issue>
    <b:Author>
      <b:Author>
        <b:NameList>
          <b:Person>
            <b:Last>Miyazaki</b:Last>
            <b:First>Anthony</b:First>
          </b:Person>
        </b:NameList>
      </b:Author>
    </b:Author>
    <b:RefOrder>3</b:RefOrder>
  </b:Source>
  <b:Source>
    <b:Tag>Gen19</b:Tag>
    <b:SourceType>InternetSite</b:SourceType>
    <b:Guid>{F09F716E-0268-4636-8D32-4DD198970F02}</b:Guid>
    <b:Author>
      <b:Author>
        <b:Corporate>General Medic Council</b:Corporate>
      </b:Author>
    </b:Author>
    <b:Title>Confidentiality: good practice in handling patient information</b:Title>
    <b:Year>2019</b:Year>
    <b:YearAccessed>2019</b:YearAccessed>
    <b:MonthAccessed>12</b:MonthAccessed>
    <b:DayAccessed>12</b:DayAccessed>
    <b:URL>https://www.gmc-uk.org/ethical-guidance/ethical-guidance-for-doctors/confidentiality</b:URL>
    <b:RefOrder>6</b:RefOrder>
  </b:Source>
  <b:Source>
    <b:Tag>Fin19</b:Tag>
    <b:SourceType>InternetSite</b:SourceType>
    <b:Guid>{1565340B-9377-4A21-AD58-465A6486C3F5}</b:Guid>
    <b:Author>
      <b:Author>
        <b:Corporate>Financial Times</b:Corporate>
      </b:Author>
    </b:Author>
    <b:Title>How top health websites are sharing sensitive data with advertisers</b:Title>
    <b:Year>2019</b:Year>
    <b:YearAccessed>2019</b:YearAccessed>
    <b:MonthAccessed>12</b:MonthAccessed>
    <b:DayAccessed>12</b:DayAccessed>
    <b:URL>https://www.ft.com/content/0fbf4d8e-022b-11ea-be59-e49b2a136b8d</b:URL>
    <b:RefOrder>5</b:RefOrder>
  </b:Source>
  <b:Source>
    <b:Tag>Pew19</b:Tag>
    <b:SourceType>InternetSite</b:SourceType>
    <b:Guid>{BA63351E-0F75-497D-9EB1-4C1AC3391FD0}</b:Guid>
    <b:Author>
      <b:Author>
        <b:Corporate>Pew Research</b:Corporate>
      </b:Author>
    </b:Author>
    <b:Title>Key takeaways on Americans’ views about privacy, surveillance and data-sharing</b:Title>
    <b:Year>2019</b:Year>
    <b:YearAccessed>2019</b:YearAccessed>
    <b:MonthAccessed>12</b:MonthAccessed>
    <b:DayAccessed>12</b:DayAccessed>
    <b:URL>https://www.pewresearch.org/fact-tank/2019/11/15/key-takeaways-on-americans-views-about-privacy-surveillance-and-data-sharing/</b:URL>
    <b:RefOrder>7</b:RefOrder>
  </b:Source>
  <b:Source>
    <b:Tag>Inf19</b:Tag>
    <b:SourceType>InternetSite</b:SourceType>
    <b:Guid>{534EAB04-D374-4FA3-AEC2-5F251C3863B3}</b:Guid>
    <b:Author>
      <b:Author>
        <b:Corporate>Information Commisioner's Office</b:Corporate>
      </b:Author>
    </b:Author>
    <b:Title>Right to erasure </b:Title>
    <b:Year>2019</b:Year>
    <b:YearAccessed>2019</b:YearAccessed>
    <b:MonthAccessed>12</b:MonthAccessed>
    <b:DayAccessed>12</b:DayAccessed>
    <b:URL>https://ico.org.uk/for-organisations/guide-to-data-protection/guide-to-the-general-data-protection-regulation-gdpr/individual-rights/right-to-erasure/</b:URL>
    <b:RefOrder>8</b:RefOrder>
  </b:Source>
  <b:Source>
    <b:Tag>ITG19</b:Tag>
    <b:SourceType>InternetSite</b:SourceType>
    <b:Guid>{EFED8C6F-94FF-4461-9A5A-CDAE87719163}</b:Guid>
    <b:Author>
      <b:Author>
        <b:Corporate>IT Governance</b:Corporate>
      </b:Author>
    </b:Author>
    <b:Title>The EU ePR (ePrivacy Regulation)</b:Title>
    <b:Year>2019</b:Year>
    <b:YearAccessed>2019</b:YearAccessed>
    <b:MonthAccessed>12</b:MonthAccessed>
    <b:DayAccessed>12</b:DayAccessed>
    <b:URL>https://www.itgovernance.co.uk/eprivacy-regulation-epr</b:URL>
    <b:RefOrder>9</b:RefOrder>
  </b:Source>
  <b:Source>
    <b:Tag>Pri9b</b:Tag>
    <b:SourceType>InternetSite</b:SourceType>
    <b:Guid>{816D106A-600A-4C74-B5D2-21CCF7CFFA73}</b:Guid>
    <b:Author>
      <b:Author>
        <b:Corporate>Privacy International</b:Corporate>
      </b:Author>
    </b:Author>
    <b:Title>Cambridge Analytica, GDPR - 1 year on - a lot of words and some action</b:Title>
    <b:Year>2019b</b:Year>
    <b:YearAccessed>2019</b:YearAccessed>
    <b:MonthAccessed>12</b:MonthAccessed>
    <b:DayAccessed>12</b:DayAccessed>
    <b:URL>https://privacyinternational.org/news-analysis/2857/cambridge-analytica-gdpr-1-year-lot-words-and-some-action</b:URL>
    <b:RefOrder>10</b:RefOrder>
  </b:Source>
  <b:Source>
    <b:Tag>Pri19</b:Tag>
    <b:SourceType>InternetSite</b:SourceType>
    <b:Guid>{53D1C9D7-FA53-4249-80ED-FA7DB77AEF58}</b:Guid>
    <b:Title>Privacy International study shows your mental health is for sale</b:Title>
    <b:Year>2019a</b:Year>
    <b:Author>
      <b:Author>
        <b:Corporate>Privacy International</b:Corporate>
      </b:Author>
    </b:Author>
    <b:YearAccessed>2019</b:YearAccessed>
    <b:MonthAccessed>12</b:MonthAccessed>
    <b:DayAccessed>12</b:DayAccessed>
    <b:URL>https://privacyinternational.org/campaigns/your-mental-health-sale</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DDA5F7B8-D39A-49F0-92BD-1905F548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19675</TotalTime>
  <Pages>15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COMP-1687 Web Application Development</vt:lpstr>
    </vt:vector>
  </TitlesOfParts>
  <Manager>Dr. Madeleine Togher</Manager>
  <Company>University of Greenwich</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COMP-1687 Web Application Development</dc:title>
  <dc:subject/>
  <dc:creator>Gabriel C Ciortea Pop</dc:creator>
  <cp:keywords>COMP1556 Coursework</cp:keywords>
  <dc:description>Coursework template</dc:description>
  <cp:lastModifiedBy>Ian Barrow</cp:lastModifiedBy>
  <cp:revision>279</cp:revision>
  <cp:lastPrinted>2019-12-06T11:49:00Z</cp:lastPrinted>
  <dcterms:created xsi:type="dcterms:W3CDTF">2018-12-13T11:32:00Z</dcterms:created>
  <dcterms:modified xsi:type="dcterms:W3CDTF">2020-03-09T13:32:00Z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Docear4Word_StyleTitle">
    <vt:lpwstr>ACM SIG Proceedings With Long Author List</vt:lpwstr>
  </property>
</Properties>
</file>